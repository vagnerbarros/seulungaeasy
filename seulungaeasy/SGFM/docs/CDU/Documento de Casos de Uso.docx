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C" w:rsidRDefault="00645B8C" w:rsidP="00645B8C">
      <w:pPr>
        <w:rPr>
          <w:lang w:val="pt-BR"/>
        </w:rPr>
      </w:pPr>
    </w:p>
    <w:p w:rsidR="00645B8C" w:rsidRDefault="00645B8C" w:rsidP="00645B8C">
      <w:pPr>
        <w:rPr>
          <w:lang w:val="pt-BR"/>
        </w:rPr>
      </w:pPr>
    </w:p>
    <w:p w:rsidR="00645B8C" w:rsidRDefault="006F5C68" w:rsidP="00645B8C">
      <w:pPr>
        <w:pStyle w:val="Ttulo"/>
        <w:jc w:val="center"/>
        <w:rPr>
          <w:lang w:val="pt-BR"/>
        </w:rPr>
      </w:pPr>
      <w:sdt>
        <w:sdtPr>
          <w:rPr>
            <w:lang w:val="pt-BR"/>
          </w:rPr>
          <w:alias w:val="Título"/>
          <w:tag w:val=""/>
          <w:id w:val="-1695692936"/>
          <w:placeholder>
            <w:docPart w:val="730E5426F3994E92984186733C7241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45B8C">
            <w:rPr>
              <w:lang w:val="pt-BR"/>
            </w:rPr>
            <w:t>Documento de Casos de Uso</w:t>
          </w:r>
        </w:sdtContent>
      </w:sdt>
    </w:p>
    <w:p w:rsidR="00645B8C" w:rsidRDefault="006F5C68" w:rsidP="00645B8C">
      <w:pPr>
        <w:pStyle w:val="Subttulo"/>
        <w:jc w:val="center"/>
        <w:rPr>
          <w:lang w:val="pt-BR"/>
        </w:rPr>
      </w:pPr>
      <w:sdt>
        <w:sdtPr>
          <w:rPr>
            <w:lang w:val="pt-BR"/>
          </w:rPr>
          <w:alias w:val="Empresa"/>
          <w:tag w:val=""/>
          <w:id w:val="-290286069"/>
          <w:placeholder>
            <w:docPart w:val="8387984E1A324DCC9C5DC25EB15CF8A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proofErr w:type="gramStart"/>
          <w:r w:rsidR="00306D81">
            <w:rPr>
              <w:lang w:val="pt-BR"/>
            </w:rPr>
            <w:t>LeafSoftware</w:t>
          </w:r>
          <w:proofErr w:type="spellEnd"/>
          <w:proofErr w:type="gramEnd"/>
        </w:sdtContent>
      </w:sdt>
    </w:p>
    <w:p w:rsidR="00645B8C" w:rsidRPr="00912B49" w:rsidRDefault="00C50422" w:rsidP="00645B8C">
      <w:pPr>
        <w:jc w:val="center"/>
        <w:rPr>
          <w:rStyle w:val="nfaseSutil"/>
          <w:lang w:val="pt-BR"/>
        </w:rPr>
      </w:pPr>
      <w:r w:rsidRPr="00BE4E36">
        <w:rPr>
          <w:rStyle w:val="nfaseSutil"/>
          <w:lang w:val="pt-BR"/>
        </w:rPr>
        <w:t xml:space="preserve">Versão: </w:t>
      </w:r>
      <w:sdt>
        <w:sdtPr>
          <w:rPr>
            <w:rStyle w:val="nfaseSutil"/>
          </w:rPr>
          <w:alias w:val="Data de Publicação"/>
          <w:tag w:val=""/>
          <w:id w:val="231515290"/>
          <w:placeholder>
            <w:docPart w:val="94D97971D3E44D8C914EE7038667F0B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2-09-10T00:00:00Z">
            <w:dateFormat w:val="dd/MM/yyyy"/>
            <w:lid w:val="pt-BR"/>
            <w:storeMappedDataAs w:val="dateTime"/>
            <w:calendar w:val="gregorian"/>
          </w:date>
        </w:sdtPr>
        <w:sdtEndPr>
          <w:rPr>
            <w:rStyle w:val="nfaseSutil"/>
          </w:rPr>
        </w:sdtEndPr>
        <w:sdtContent>
          <w:r w:rsidR="00306D81">
            <w:rPr>
              <w:rStyle w:val="nfaseSutil"/>
              <w:lang w:val="pt-BR"/>
            </w:rPr>
            <w:t>10/09/2012</w:t>
          </w:r>
        </w:sdtContent>
      </w:sdt>
    </w:p>
    <w:p w:rsidR="00C50422" w:rsidRDefault="00645B8C" w:rsidP="00C50422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645B8C" w:rsidRPr="00C50422" w:rsidRDefault="00C50422" w:rsidP="00C50422">
      <w:pPr>
        <w:jc w:val="center"/>
        <w:rPr>
          <w:rFonts w:asciiTheme="majorHAnsi" w:hAnsiTheme="majorHAnsi"/>
          <w:b/>
          <w:i/>
          <w:sz w:val="32"/>
          <w:lang w:val="pt-BR"/>
        </w:rPr>
      </w:pPr>
      <w:r w:rsidRPr="00C50422">
        <w:rPr>
          <w:rFonts w:asciiTheme="majorHAnsi" w:eastAsiaTheme="majorEastAsia" w:hAnsiTheme="majorHAnsi"/>
          <w:b/>
          <w:i/>
          <w:sz w:val="32"/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/mmm/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  <w:r>
              <w:t>&lt;</w:t>
            </w:r>
            <w:proofErr w:type="spellStart"/>
            <w:r>
              <w:t>x.x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  <w:r>
              <w:t>&lt;name&gt;</w:t>
            </w: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  <w:tr w:rsidR="00C50422" w:rsidTr="00B22073"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1152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3744" w:type="dxa"/>
          </w:tcPr>
          <w:p w:rsidR="00C50422" w:rsidRDefault="00C50422" w:rsidP="00B22073">
            <w:pPr>
              <w:pStyle w:val="Tabletext"/>
            </w:pPr>
          </w:p>
        </w:tc>
        <w:tc>
          <w:tcPr>
            <w:tcW w:w="2304" w:type="dxa"/>
          </w:tcPr>
          <w:p w:rsidR="00C50422" w:rsidRDefault="00C50422" w:rsidP="00B22073">
            <w:pPr>
              <w:pStyle w:val="Tabletext"/>
            </w:pPr>
          </w:p>
        </w:tc>
      </w:tr>
    </w:tbl>
    <w:p w:rsidR="00C50422" w:rsidRPr="00C50422" w:rsidRDefault="00C50422" w:rsidP="00C50422">
      <w:pPr>
        <w:rPr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sz w:val="22"/>
          <w:szCs w:val="22"/>
          <w:lang w:val="pt-BR" w:bidi="ar-SA"/>
        </w:rPr>
        <w:id w:val="-1779180289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45B8C" w:rsidRDefault="00C50422">
          <w:pPr>
            <w:pStyle w:val="CabealhodoSumrio"/>
            <w:rPr>
              <w:lang w:val="pt-BR"/>
            </w:rPr>
          </w:pPr>
          <w:r>
            <w:rPr>
              <w:lang w:val="pt-BR"/>
            </w:rPr>
            <w:t>Índice</w:t>
          </w:r>
        </w:p>
        <w:p w:rsidR="00645B8C" w:rsidRPr="00645B8C" w:rsidRDefault="00645B8C" w:rsidP="00912B49">
          <w:pPr>
            <w:rPr>
              <w:lang w:val="pt-BR"/>
            </w:rPr>
          </w:pPr>
        </w:p>
        <w:p w:rsidR="00306D81" w:rsidRDefault="002C3F7C">
          <w:pPr>
            <w:pStyle w:val="Sumrio1"/>
            <w:tabs>
              <w:tab w:val="right" w:leader="dot" w:pos="9350"/>
            </w:tabs>
            <w:rPr>
              <w:noProof/>
              <w:lang w:val="pt-BR" w:eastAsia="pt-BR"/>
            </w:rPr>
          </w:pPr>
          <w:r>
            <w:fldChar w:fldCharType="begin"/>
          </w:r>
          <w:r w:rsidR="00645B8C">
            <w:instrText xml:space="preserve"> TOC \o "1-3" \h \z \u </w:instrText>
          </w:r>
          <w:r>
            <w:fldChar w:fldCharType="separate"/>
          </w:r>
          <w:hyperlink w:anchor="_Toc337456151" w:history="1">
            <w:r w:rsidR="00306D81" w:rsidRPr="00775F4B">
              <w:rPr>
                <w:rStyle w:val="Hyperlink"/>
                <w:noProof/>
                <w:lang w:val="pt-BR"/>
              </w:rPr>
              <w:t>Diagrama(s) de Casos de Uso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_Toc337456151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4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52" w:history="1">
            <w:r w:rsidR="00306D81" w:rsidRPr="00775F4B">
              <w:rPr>
                <w:rStyle w:val="Hyperlink"/>
                <w:noProof/>
                <w:lang w:val="pt-BR"/>
              </w:rPr>
              <w:t>[CDU 1]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Cadastrar Usuário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_Toc337456152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5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53" w:history="1">
            <w:r w:rsidR="00306D81" w:rsidRPr="00775F4B">
              <w:rPr>
                <w:rStyle w:val="Hyperlink"/>
                <w:noProof/>
                <w:lang w:val="pt-BR"/>
              </w:rPr>
              <w:t>[CDU 2]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Editar Usuário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_Toc337456153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6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54" w:history="1">
            <w:r w:rsidR="00306D81" w:rsidRPr="00775F4B">
              <w:rPr>
                <w:rStyle w:val="Hyperlink"/>
                <w:noProof/>
                <w:lang w:val="pt-BR"/>
              </w:rPr>
              <w:t>[CDU 3]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Excluir Usuário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_Toc337456154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7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55" w:history="1">
            <w:r w:rsidR="00306D81" w:rsidRPr="00775F4B">
              <w:rPr>
                <w:rStyle w:val="Hyperlink"/>
                <w:noProof/>
                <w:lang w:val="pt-BR"/>
              </w:rPr>
              <w:t>[CDU 4]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Listar Usuário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_Toc337456155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8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56" w:history="1">
            <w:r w:rsidR="00306D81" w:rsidRPr="00775F4B">
              <w:rPr>
                <w:rStyle w:val="Hyperlink"/>
                <w:noProof/>
                <w:lang w:val="pt-BR"/>
              </w:rPr>
              <w:t>[CDU 5]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Cadastrar Empresa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_Toc337456156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9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57" w:history="1">
            <w:r w:rsidR="00306D81" w:rsidRPr="00775F4B">
              <w:rPr>
                <w:rStyle w:val="Hyperlink"/>
                <w:noProof/>
                <w:lang w:val="pt-BR"/>
              </w:rPr>
              <w:t>[CDU 6]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Editar Empresa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_Toc337456157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10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58" w:history="1">
            <w:r w:rsidR="00306D81" w:rsidRPr="00775F4B">
              <w:rPr>
                <w:rStyle w:val="Hyperlink"/>
                <w:noProof/>
                <w:lang w:val="pt-BR"/>
              </w:rPr>
              <w:t>[CDU 7]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Excluir Empresa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_Toc337456158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11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59" w:history="1">
            <w:r w:rsidR="00306D81" w:rsidRPr="00775F4B">
              <w:rPr>
                <w:rStyle w:val="Hyperlink"/>
                <w:noProof/>
                <w:lang w:val="pt-BR"/>
              </w:rPr>
              <w:t>[CDU 8]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Listar Empresa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_Toc337456159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12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32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60" w:history="1">
            <w:r w:rsidR="00306D81" w:rsidRPr="00775F4B">
              <w:rPr>
                <w:rStyle w:val="Hyperlink"/>
                <w:noProof/>
                <w:lang w:val="pt-BR"/>
              </w:rPr>
              <w:t>[CDU 9]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Logar no sistema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_Toc337456160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13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61" w:history="1">
            <w:r w:rsidR="00306D81" w:rsidRPr="00775F4B">
              <w:rPr>
                <w:rStyle w:val="Hyperlink"/>
                <w:noProof/>
                <w:lang w:val="pt-BR"/>
              </w:rPr>
              <w:t>[CDU 10]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Solicitar senha de atendimento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_Toc337456161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14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306D81" w:rsidRDefault="006F5C68">
          <w:pPr>
            <w:pStyle w:val="Sumrio1"/>
            <w:tabs>
              <w:tab w:val="left" w:pos="1540"/>
              <w:tab w:val="right" w:leader="dot" w:pos="9350"/>
            </w:tabs>
            <w:rPr>
              <w:noProof/>
              <w:lang w:val="pt-BR" w:eastAsia="pt-BR"/>
            </w:rPr>
          </w:pPr>
          <w:hyperlink w:anchor="_Toc337456162" w:history="1">
            <w:r w:rsidR="00306D81" w:rsidRPr="00775F4B">
              <w:rPr>
                <w:rStyle w:val="Hyperlink"/>
                <w:noProof/>
                <w:lang w:val="pt-BR"/>
              </w:rPr>
              <w:t>[CDU 11]</w:t>
            </w:r>
            <w:r w:rsidR="00306D81">
              <w:rPr>
                <w:noProof/>
                <w:lang w:val="pt-BR" w:eastAsia="pt-BR"/>
              </w:rPr>
              <w:tab/>
            </w:r>
            <w:r w:rsidR="00306D81" w:rsidRPr="00775F4B">
              <w:rPr>
                <w:rStyle w:val="Hyperlink"/>
                <w:noProof/>
                <w:lang w:val="pt-BR"/>
              </w:rPr>
              <w:t>Consultar senha de atendimento</w:t>
            </w:r>
            <w:r w:rsidR="00306D81">
              <w:rPr>
                <w:noProof/>
                <w:webHidden/>
              </w:rPr>
              <w:tab/>
            </w:r>
            <w:r w:rsidR="00306D81">
              <w:rPr>
                <w:noProof/>
                <w:webHidden/>
              </w:rPr>
              <w:fldChar w:fldCharType="begin"/>
            </w:r>
            <w:r w:rsidR="00306D81">
              <w:rPr>
                <w:noProof/>
                <w:webHidden/>
              </w:rPr>
              <w:instrText xml:space="preserve"> PAGEREF _Toc337456162 \h </w:instrText>
            </w:r>
            <w:r w:rsidR="00306D81">
              <w:rPr>
                <w:noProof/>
                <w:webHidden/>
              </w:rPr>
            </w:r>
            <w:r w:rsidR="00306D81">
              <w:rPr>
                <w:noProof/>
                <w:webHidden/>
              </w:rPr>
              <w:fldChar w:fldCharType="separate"/>
            </w:r>
            <w:r w:rsidR="00306D81">
              <w:rPr>
                <w:noProof/>
                <w:webHidden/>
              </w:rPr>
              <w:t>15</w:t>
            </w:r>
            <w:r w:rsidR="00306D81">
              <w:rPr>
                <w:noProof/>
                <w:webHidden/>
              </w:rPr>
              <w:fldChar w:fldCharType="end"/>
            </w:r>
          </w:hyperlink>
        </w:p>
        <w:p w:rsidR="00645B8C" w:rsidRDefault="002C3F7C" w:rsidP="00912B49">
          <w:r>
            <w:rPr>
              <w:b/>
              <w:bCs/>
              <w:lang w:val="pt-BR"/>
            </w:rPr>
            <w:fldChar w:fldCharType="end"/>
          </w:r>
        </w:p>
      </w:sdtContent>
    </w:sdt>
    <w:p w:rsidR="00645B8C" w:rsidRDefault="00645B8C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  <w:lang w:val="pt-BR"/>
        </w:rPr>
      </w:pPr>
      <w:r>
        <w:rPr>
          <w:b/>
          <w:lang w:val="pt-BR"/>
        </w:rPr>
        <w:br w:type="page"/>
      </w:r>
    </w:p>
    <w:p w:rsidR="00C50422" w:rsidRDefault="00C50422" w:rsidP="00C50422">
      <w:pPr>
        <w:pStyle w:val="Ttulo1"/>
        <w:tabs>
          <w:tab w:val="left" w:pos="1560"/>
        </w:tabs>
        <w:rPr>
          <w:lang w:val="pt-BR"/>
        </w:rPr>
      </w:pPr>
      <w:bookmarkStart w:id="0" w:name="_Toc337456151"/>
      <w:r>
        <w:rPr>
          <w:lang w:val="pt-BR"/>
        </w:rPr>
        <w:lastRenderedPageBreak/>
        <w:t>Diagrama(s) de Casos de Uso</w:t>
      </w:r>
      <w:bookmarkEnd w:id="0"/>
    </w:p>
    <w:p w:rsidR="00C50422" w:rsidRPr="00C50422" w:rsidRDefault="00C50422" w:rsidP="00C50422">
      <w:pPr>
        <w:rPr>
          <w:lang w:val="pt-BR"/>
        </w:rPr>
      </w:pPr>
    </w:p>
    <w:p w:rsidR="00647A87" w:rsidRPr="00914F09" w:rsidRDefault="00234C2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" w:name="_Toc337456152"/>
      <w:r>
        <w:rPr>
          <w:lang w:val="pt-BR"/>
        </w:rPr>
        <w:lastRenderedPageBreak/>
        <w:t>Cadastrar Usuário</w:t>
      </w:r>
      <w:bookmarkEnd w:id="1"/>
    </w:p>
    <w:p w:rsidR="00914F09" w:rsidRPr="00914F09" w:rsidRDefault="00914F09" w:rsidP="00912B4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 w:rsidR="00645B8C">
        <w:rPr>
          <w:b/>
          <w:lang w:val="pt-BR"/>
        </w:rPr>
        <w:t>(</w:t>
      </w:r>
      <w:proofErr w:type="gramEnd"/>
      <w:r w:rsidR="00645B8C"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F50330">
        <w:rPr>
          <w:lang w:val="pt-BR"/>
        </w:rPr>
        <w:t>, Gerente, Administrador</w:t>
      </w:r>
    </w:p>
    <w:p w:rsidR="00C50422" w:rsidRDefault="00914F09" w:rsidP="00912B4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914F09" w:rsidRPr="00C50422" w:rsidRDefault="00914F09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proofErr w:type="gramStart"/>
      <w:r w:rsidRPr="00C50422">
        <w:rPr>
          <w:i/>
          <w:lang w:val="pt-BR"/>
        </w:rPr>
        <w:t>nenhum</w:t>
      </w:r>
      <w:proofErr w:type="gramEnd"/>
    </w:p>
    <w:p w:rsidR="00914F09" w:rsidRPr="00914F09" w:rsidRDefault="00914F09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14F09" w:rsidRPr="00914F09" w:rsidRDefault="00A44B46" w:rsidP="00912B4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usuário preenche</w:t>
      </w:r>
      <w:r w:rsidR="00914F09" w:rsidRPr="00914F09">
        <w:rPr>
          <w:lang w:val="pt-BR"/>
        </w:rPr>
        <w:t xml:space="preserve"> o nome, </w:t>
      </w:r>
      <w:proofErr w:type="spellStart"/>
      <w:proofErr w:type="gramStart"/>
      <w:r w:rsidR="00BE4E36">
        <w:rPr>
          <w:lang w:val="pt-BR"/>
        </w:rPr>
        <w:t>cpf</w:t>
      </w:r>
      <w:proofErr w:type="spellEnd"/>
      <w:proofErr w:type="gramEnd"/>
      <w:r w:rsidR="00914F09" w:rsidRPr="00914F09">
        <w:rPr>
          <w:lang w:val="pt-BR"/>
        </w:rPr>
        <w:t xml:space="preserve">,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senha e confirmação da senha e clica no botão “cadastrar”</w:t>
      </w:r>
      <w:r w:rsidR="00914F09" w:rsidRPr="00914F09">
        <w:rPr>
          <w:lang w:val="pt-BR"/>
        </w:rPr>
        <w:t>.</w:t>
      </w:r>
    </w:p>
    <w:p w:rsidR="00A44B46" w:rsidRDefault="00914F09" w:rsidP="00A44B46">
      <w:pPr>
        <w:pStyle w:val="PargrafodaLista"/>
        <w:numPr>
          <w:ilvl w:val="0"/>
          <w:numId w:val="1"/>
        </w:numPr>
        <w:rPr>
          <w:lang w:val="pt-BR"/>
        </w:rPr>
      </w:pPr>
      <w:r w:rsidRPr="00914F09">
        <w:rPr>
          <w:lang w:val="pt-BR"/>
        </w:rPr>
        <w:t xml:space="preserve">O sistema vai </w:t>
      </w:r>
      <w:r w:rsidR="00A44B46">
        <w:rPr>
          <w:lang w:val="pt-BR"/>
        </w:rPr>
        <w:t>mostrar uma mensagem de “usuário cadastrado com sucesso” no centro da tela.</w:t>
      </w:r>
    </w:p>
    <w:p w:rsidR="00A44B46" w:rsidRPr="00A44B46" w:rsidRDefault="00A66CA9" w:rsidP="00A44B4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usuário é redirecionado para uma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.</w:t>
      </w:r>
    </w:p>
    <w:p w:rsidR="00914F09" w:rsidRPr="00914F09" w:rsidRDefault="00914F09" w:rsidP="00912B49">
      <w:pPr>
        <w:pStyle w:val="PargrafodaLista"/>
        <w:numPr>
          <w:ilvl w:val="0"/>
          <w:numId w:val="1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914F09" w:rsidRDefault="002673B2" w:rsidP="00912B49">
      <w:pPr>
        <w:rPr>
          <w:lang w:val="pt-BR"/>
        </w:rPr>
      </w:pPr>
      <w:r>
        <w:rPr>
          <w:b/>
          <w:lang w:val="pt-BR"/>
        </w:rPr>
        <w:t>Fluxo de Exceção</w:t>
      </w:r>
      <w:r w:rsidR="00914F09">
        <w:rPr>
          <w:lang w:val="pt-BR"/>
        </w:rPr>
        <w:t xml:space="preserve">: </w:t>
      </w:r>
      <w:r w:rsidR="00A66CA9">
        <w:rPr>
          <w:lang w:val="pt-BR"/>
        </w:rPr>
        <w:t>Campos não preenchidos</w:t>
      </w:r>
    </w:p>
    <w:p w:rsidR="002673B2" w:rsidRDefault="002673B2" w:rsidP="00FE7FD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</w:t>
      </w:r>
      <w:r w:rsidR="00A66CA9">
        <w:rPr>
          <w:lang w:val="pt-BR"/>
        </w:rPr>
        <w:t>Usuário deixou em branco um dos campos (</w:t>
      </w:r>
      <w:r w:rsidR="00725906">
        <w:rPr>
          <w:lang w:val="pt-BR"/>
        </w:rPr>
        <w:t xml:space="preserve">nome, </w:t>
      </w:r>
      <w:proofErr w:type="spellStart"/>
      <w:proofErr w:type="gramStart"/>
      <w:r w:rsidR="00A66CA9">
        <w:rPr>
          <w:lang w:val="pt-BR"/>
        </w:rPr>
        <w:t>cpf</w:t>
      </w:r>
      <w:proofErr w:type="spellEnd"/>
      <w:proofErr w:type="gramEnd"/>
      <w:r w:rsidR="00A66CA9">
        <w:rPr>
          <w:lang w:val="pt-BR"/>
        </w:rPr>
        <w:t xml:space="preserve">, </w:t>
      </w:r>
      <w:proofErr w:type="spellStart"/>
      <w:r w:rsidR="00A66CA9">
        <w:rPr>
          <w:lang w:val="pt-BR"/>
        </w:rPr>
        <w:t>email</w:t>
      </w:r>
      <w:proofErr w:type="spellEnd"/>
      <w:r w:rsidR="00A66CA9">
        <w:rPr>
          <w:lang w:val="pt-BR"/>
        </w:rPr>
        <w:t xml:space="preserve">, </w:t>
      </w:r>
      <w:proofErr w:type="spellStart"/>
      <w:r w:rsidR="00A66CA9">
        <w:rPr>
          <w:lang w:val="pt-BR"/>
        </w:rPr>
        <w:t>login</w:t>
      </w:r>
      <w:proofErr w:type="spellEnd"/>
      <w:r w:rsidR="00A66CA9">
        <w:rPr>
          <w:lang w:val="pt-BR"/>
        </w:rPr>
        <w:t>, senha, confirmação de senha)</w:t>
      </w:r>
      <w:r>
        <w:rPr>
          <w:lang w:val="pt-BR"/>
        </w:rPr>
        <w:t xml:space="preserve">. </w:t>
      </w:r>
    </w:p>
    <w:p w:rsidR="002673B2" w:rsidRDefault="002673B2" w:rsidP="00FE7FD1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O sistema </w:t>
      </w:r>
      <w:r w:rsidR="00A66CA9">
        <w:rPr>
          <w:lang w:val="pt-BR"/>
        </w:rPr>
        <w:t xml:space="preserve">deve exibir uma mensagem informando que os campos obrigatórios não foram preenchidos e marcar especificamente os campos </w:t>
      </w:r>
      <w:r w:rsidR="00725906">
        <w:rPr>
          <w:lang w:val="pt-BR"/>
        </w:rPr>
        <w:t xml:space="preserve">não </w:t>
      </w:r>
      <w:r w:rsidR="00A66CA9">
        <w:rPr>
          <w:lang w:val="pt-BR"/>
        </w:rPr>
        <w:t>preenchidos</w:t>
      </w:r>
      <w:r>
        <w:rPr>
          <w:lang w:val="pt-BR"/>
        </w:rPr>
        <w:t>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CPF inválido</w:t>
      </w:r>
    </w:p>
    <w:p w:rsidR="00DC69DE" w:rsidRPr="00DC69DE" w:rsidRDefault="00DC69DE" w:rsidP="00FE7FD1">
      <w:pPr>
        <w:pStyle w:val="PargrafodaLista"/>
        <w:numPr>
          <w:ilvl w:val="0"/>
          <w:numId w:val="9"/>
        </w:numPr>
        <w:rPr>
          <w:lang w:val="pt-BR"/>
        </w:rPr>
      </w:pPr>
      <w:r w:rsidRPr="00DC69DE">
        <w:rPr>
          <w:lang w:val="pt-BR"/>
        </w:rPr>
        <w:t xml:space="preserve">O Usuário </w:t>
      </w:r>
      <w:r>
        <w:rPr>
          <w:lang w:val="pt-BR"/>
        </w:rPr>
        <w:t>informou um CPF inválido.</w:t>
      </w:r>
    </w:p>
    <w:p w:rsidR="00DC69DE" w:rsidRDefault="00DC69DE" w:rsidP="00FE7FD1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O sistema deve exibir uma mensagem informando que o CPF é inválido.</w:t>
      </w:r>
    </w:p>
    <w:p w:rsidR="00DC69DE" w:rsidRDefault="00DC69DE" w:rsidP="00DC69DE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DC69DE" w:rsidRPr="00344284" w:rsidRDefault="00DC69DE" w:rsidP="00FE7FD1">
      <w:pPr>
        <w:pStyle w:val="PargrafodaLista"/>
        <w:numPr>
          <w:ilvl w:val="0"/>
          <w:numId w:val="10"/>
        </w:numPr>
        <w:rPr>
          <w:lang w:val="pt-BR"/>
        </w:rPr>
      </w:pPr>
      <w:r w:rsidRPr="00344284">
        <w:rPr>
          <w:lang w:val="pt-BR"/>
        </w:rPr>
        <w:t xml:space="preserve">O Usuário </w:t>
      </w:r>
      <w:r w:rsidR="00344284" w:rsidRPr="00344284">
        <w:rPr>
          <w:lang w:val="pt-BR"/>
        </w:rPr>
        <w:t xml:space="preserve">informou </w:t>
      </w:r>
      <w:r w:rsidRPr="00344284">
        <w:rPr>
          <w:lang w:val="pt-BR"/>
        </w:rPr>
        <w:t xml:space="preserve">o campo de senha </w:t>
      </w:r>
      <w:r w:rsidR="00344284">
        <w:rPr>
          <w:lang w:val="pt-BR"/>
        </w:rPr>
        <w:t xml:space="preserve">não correspondente </w:t>
      </w:r>
      <w:r w:rsidR="004E15E8">
        <w:rPr>
          <w:lang w:val="pt-BR"/>
        </w:rPr>
        <w:t>ao campo d</w:t>
      </w:r>
      <w:r w:rsidRPr="00344284">
        <w:rPr>
          <w:lang w:val="pt-BR"/>
        </w:rPr>
        <w:t>e confirmação de senha</w:t>
      </w:r>
      <w:r w:rsidR="00344284">
        <w:rPr>
          <w:lang w:val="pt-BR"/>
        </w:rPr>
        <w:t>.</w:t>
      </w:r>
    </w:p>
    <w:p w:rsidR="00DC69DE" w:rsidRPr="00DC69DE" w:rsidRDefault="00DC69DE" w:rsidP="00FE7FD1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 exibi</w:t>
      </w:r>
      <w:r w:rsidR="00344284">
        <w:rPr>
          <w:lang w:val="pt-BR"/>
        </w:rPr>
        <w:t>r uma mensagem informando que a senha está diferente da confirmação de senha</w:t>
      </w:r>
      <w:r>
        <w:rPr>
          <w:lang w:val="pt-BR"/>
        </w:rPr>
        <w:t>.</w:t>
      </w:r>
    </w:p>
    <w:p w:rsidR="002673B2" w:rsidRDefault="002673B2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4E15E8">
        <w:rPr>
          <w:lang w:val="pt-BR"/>
        </w:rPr>
        <w:t>:</w:t>
      </w:r>
      <w:r>
        <w:rPr>
          <w:lang w:val="pt-BR"/>
        </w:rPr>
        <w:t xml:space="preserve"> </w:t>
      </w:r>
      <w:r w:rsidR="004E15E8">
        <w:rPr>
          <w:lang w:val="pt-BR"/>
        </w:rPr>
        <w:t>Preenchimento dos campos</w:t>
      </w:r>
    </w:p>
    <w:p w:rsidR="00C3705F" w:rsidRDefault="002673B2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usuário só pode digitar letras e números, mas não pode digitar caracteres especiais.</w:t>
      </w:r>
    </w:p>
    <w:p w:rsidR="002673B2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nome só poderá conter letras.</w:t>
      </w:r>
    </w:p>
    <w:p w:rsidR="002673B2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Campos como nome 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poderão ser preenchidos com no máximo 255 caracteres.</w:t>
      </w:r>
    </w:p>
    <w:p w:rsidR="004E15E8" w:rsidRPr="004E15E8" w:rsidRDefault="004E15E8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CPF só poderá ser preenchido com números.</w:t>
      </w:r>
    </w:p>
    <w:p w:rsidR="00645B8C" w:rsidRPr="00914F09" w:rsidRDefault="00C3705F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2" w:name="_Toc337456153"/>
      <w:r>
        <w:rPr>
          <w:lang w:val="pt-BR"/>
        </w:rPr>
        <w:lastRenderedPageBreak/>
        <w:t>Editar Usuário</w:t>
      </w:r>
      <w:bookmarkEnd w:id="2"/>
    </w:p>
    <w:p w:rsidR="00645B8C" w:rsidRPr="00914F09" w:rsidRDefault="00645B8C" w:rsidP="00912B4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 w:rsidR="00234C23">
        <w:rPr>
          <w:lang w:val="pt-BR"/>
        </w:rPr>
        <w:t>Usuário</w:t>
      </w:r>
      <w:r w:rsidR="00C62A10">
        <w:rPr>
          <w:lang w:val="pt-BR"/>
        </w:rPr>
        <w:t>, Gerente, Administrador</w:t>
      </w:r>
    </w:p>
    <w:p w:rsidR="00C50422" w:rsidRDefault="00645B8C" w:rsidP="00912B4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645B8C" w:rsidRDefault="00234C23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3971E7" w:rsidRDefault="003971E7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Gerente cadastrado na base de dados e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3971E7" w:rsidRPr="00C50422" w:rsidRDefault="003971E7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Administrador cadastrado na base de dados e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645B8C" w:rsidRPr="00914F09" w:rsidRDefault="00645B8C" w:rsidP="00912B4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645B8C" w:rsidRPr="00914F09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O usuário</w:t>
      </w:r>
      <w:r w:rsidR="00234C23">
        <w:rPr>
          <w:lang w:val="pt-BR"/>
        </w:rPr>
        <w:t xml:space="preserve"> clica no botão “editar dados”</w:t>
      </w:r>
      <w:r w:rsidRPr="00914F09">
        <w:rPr>
          <w:lang w:val="pt-BR"/>
        </w:rPr>
        <w:t>.</w:t>
      </w:r>
    </w:p>
    <w:p w:rsidR="00645B8C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O s</w:t>
      </w:r>
      <w:r w:rsidR="00234C23">
        <w:rPr>
          <w:lang w:val="pt-BR"/>
        </w:rPr>
        <w:t>oftware mostra ao cliente os dados cadastrados</w:t>
      </w:r>
      <w:r w:rsidR="00F07D77">
        <w:rPr>
          <w:lang w:val="pt-BR"/>
        </w:rPr>
        <w:t xml:space="preserve">. Os </w:t>
      </w:r>
      <w:r w:rsidR="00234C23">
        <w:rPr>
          <w:lang w:val="pt-BR"/>
        </w:rPr>
        <w:t>campos que podem ser editados</w:t>
      </w:r>
      <w:r w:rsidR="00F07D77">
        <w:rPr>
          <w:lang w:val="pt-BR"/>
        </w:rPr>
        <w:t xml:space="preserve"> são nome, </w:t>
      </w:r>
      <w:proofErr w:type="spellStart"/>
      <w:r w:rsidR="00F07D77">
        <w:rPr>
          <w:lang w:val="pt-BR"/>
        </w:rPr>
        <w:t>email</w:t>
      </w:r>
      <w:proofErr w:type="spellEnd"/>
      <w:r w:rsidR="00F07D77">
        <w:rPr>
          <w:lang w:val="pt-BR"/>
        </w:rPr>
        <w:t>, senha</w:t>
      </w:r>
      <w:r w:rsidR="00234C23">
        <w:rPr>
          <w:lang w:val="pt-BR"/>
        </w:rPr>
        <w:t>.</w:t>
      </w:r>
    </w:p>
    <w:p w:rsidR="00234C23" w:rsidRDefault="00234C23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edita os</w:t>
      </w:r>
      <w:r w:rsidR="00AA1404">
        <w:rPr>
          <w:lang w:val="pt-BR"/>
        </w:rPr>
        <w:t xml:space="preserve"> seus dados e clica no botão “Atualizar”.</w:t>
      </w:r>
    </w:p>
    <w:p w:rsidR="00AA1404" w:rsidRDefault="00AA1404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 software informa uma mensagem de sucesso “Dados Atualizados com Sucesso”.</w:t>
      </w:r>
    </w:p>
    <w:p w:rsidR="00FB52A3" w:rsidRPr="00914F09" w:rsidRDefault="00FB52A3" w:rsidP="00FE7FD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é redirecionado para a tela principal.</w:t>
      </w:r>
    </w:p>
    <w:p w:rsidR="00645B8C" w:rsidRPr="00914F09" w:rsidRDefault="00645B8C" w:rsidP="00FE7FD1">
      <w:pPr>
        <w:pStyle w:val="PargrafodaLista"/>
        <w:numPr>
          <w:ilvl w:val="0"/>
          <w:numId w:val="5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645B8C" w:rsidRPr="00914F09" w:rsidRDefault="00645B8C" w:rsidP="00912B49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 w:rsidR="00AA1404">
        <w:rPr>
          <w:lang w:val="pt-BR"/>
        </w:rPr>
        <w:t>Botão Cancelar</w:t>
      </w:r>
    </w:p>
    <w:p w:rsidR="00645B8C" w:rsidRPr="00914F09" w:rsidRDefault="00AA1404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O usuário clica no botão cancelar</w:t>
      </w:r>
      <w:r w:rsidR="00645B8C" w:rsidRPr="00914F09">
        <w:rPr>
          <w:lang w:val="pt-BR"/>
        </w:rPr>
        <w:t>.</w:t>
      </w:r>
    </w:p>
    <w:p w:rsidR="00645B8C" w:rsidRPr="00AA1404" w:rsidRDefault="00AA1404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</w:t>
      </w:r>
      <w:r w:rsidR="00645B8C" w:rsidRPr="00914F09">
        <w:rPr>
          <w:lang w:val="pt-BR"/>
        </w:rPr>
        <w:t>s</w:t>
      </w:r>
      <w:r>
        <w:rPr>
          <w:lang w:val="pt-BR"/>
        </w:rPr>
        <w:t xml:space="preserve"> os dados alterados nos campos não serão atualizados na base de dados.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  <w:r w:rsidR="00F07D77">
        <w:rPr>
          <w:lang w:val="pt-BR"/>
        </w:rPr>
        <w:t>Campos não preenchidos</w:t>
      </w:r>
    </w:p>
    <w:p w:rsidR="0074482C" w:rsidRPr="0074482C" w:rsidRDefault="0074482C" w:rsidP="00FE7FD1">
      <w:pPr>
        <w:pStyle w:val="PargrafodaLista"/>
        <w:numPr>
          <w:ilvl w:val="0"/>
          <w:numId w:val="11"/>
        </w:numPr>
        <w:rPr>
          <w:lang w:val="pt-BR"/>
        </w:rPr>
      </w:pPr>
      <w:r w:rsidRPr="0074482C">
        <w:rPr>
          <w:lang w:val="pt-BR"/>
        </w:rPr>
        <w:t>O Usuário deixou em branco um dos campos (</w:t>
      </w:r>
      <w:r>
        <w:rPr>
          <w:lang w:val="pt-BR"/>
        </w:rPr>
        <w:t>nome</w:t>
      </w:r>
      <w:r w:rsidRPr="0074482C">
        <w:rPr>
          <w:lang w:val="pt-BR"/>
        </w:rPr>
        <w:t xml:space="preserve">, </w:t>
      </w:r>
      <w:proofErr w:type="spellStart"/>
      <w:r w:rsidRPr="0074482C">
        <w:rPr>
          <w:lang w:val="pt-BR"/>
        </w:rPr>
        <w:t>email</w:t>
      </w:r>
      <w:proofErr w:type="spellEnd"/>
      <w:r w:rsidRPr="0074482C">
        <w:rPr>
          <w:lang w:val="pt-BR"/>
        </w:rPr>
        <w:t xml:space="preserve">, </w:t>
      </w:r>
      <w:proofErr w:type="spellStart"/>
      <w:r w:rsidRPr="0074482C">
        <w:rPr>
          <w:lang w:val="pt-BR"/>
        </w:rPr>
        <w:t>login</w:t>
      </w:r>
      <w:proofErr w:type="spellEnd"/>
      <w:r w:rsidRPr="0074482C">
        <w:rPr>
          <w:lang w:val="pt-BR"/>
        </w:rPr>
        <w:t xml:space="preserve">, senha, confirmação de senha). </w:t>
      </w:r>
    </w:p>
    <w:p w:rsidR="0074482C" w:rsidRPr="0074482C" w:rsidRDefault="0074482C" w:rsidP="00FE7FD1">
      <w:pPr>
        <w:pStyle w:val="PargrafodaLista"/>
        <w:numPr>
          <w:ilvl w:val="0"/>
          <w:numId w:val="11"/>
        </w:numPr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74482C" w:rsidRDefault="0074482C" w:rsidP="0074482C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74482C" w:rsidRPr="0074482C" w:rsidRDefault="0074482C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>O Usuário informou o campo de senha não correspondente ao campo de confirmação de senha.</w:t>
      </w:r>
    </w:p>
    <w:p w:rsidR="0074482C" w:rsidRPr="0074482C" w:rsidRDefault="0074482C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>O sistema deve exibir uma mensagem informando que a senha está diferente da confirmação de senha.</w:t>
      </w:r>
    </w:p>
    <w:p w:rsidR="00645B8C" w:rsidRDefault="00645B8C" w:rsidP="00912B49">
      <w:pPr>
        <w:rPr>
          <w:lang w:val="pt-BR"/>
        </w:rPr>
      </w:pPr>
      <w:r>
        <w:rPr>
          <w:b/>
          <w:lang w:val="pt-BR"/>
        </w:rPr>
        <w:t>Regra de negócio</w:t>
      </w:r>
      <w:r w:rsidR="00F07D77">
        <w:rPr>
          <w:lang w:val="pt-BR"/>
        </w:rPr>
        <w:t>:</w:t>
      </w:r>
      <w:r>
        <w:rPr>
          <w:lang w:val="pt-BR"/>
        </w:rPr>
        <w:t xml:space="preserve"> </w:t>
      </w:r>
      <w:r w:rsidR="00B13DCD">
        <w:rPr>
          <w:lang w:val="pt-BR"/>
        </w:rPr>
        <w:t>Preenchimento dos Campos.</w:t>
      </w:r>
    </w:p>
    <w:p w:rsidR="00E177B8" w:rsidRDefault="00B13DCD" w:rsidP="00FE7FD1">
      <w:pPr>
        <w:pStyle w:val="PargrafodaLista"/>
        <w:numPr>
          <w:ilvl w:val="0"/>
          <w:numId w:val="3"/>
        </w:numPr>
        <w:rPr>
          <w:lang w:val="pt-BR"/>
        </w:rPr>
      </w:pPr>
      <w:proofErr w:type="gramStart"/>
      <w:r w:rsidRPr="00B13DCD">
        <w:rPr>
          <w:lang w:val="pt-BR"/>
        </w:rPr>
        <w:t>O</w:t>
      </w:r>
      <w:r>
        <w:rPr>
          <w:lang w:val="pt-BR"/>
        </w:rPr>
        <w:t xml:space="preserve">s </w:t>
      </w:r>
      <w:r w:rsidRPr="00B13DCD">
        <w:rPr>
          <w:lang w:val="pt-BR"/>
        </w:rPr>
        <w:t>campos edit</w:t>
      </w:r>
      <w:r>
        <w:rPr>
          <w:lang w:val="pt-BR"/>
        </w:rPr>
        <w:t>áveis</w:t>
      </w:r>
      <w:proofErr w:type="gramEnd"/>
      <w:r>
        <w:rPr>
          <w:lang w:val="pt-BR"/>
        </w:rPr>
        <w:t xml:space="preserve"> devem seguir a</w:t>
      </w:r>
      <w:r w:rsidRPr="00B13DCD">
        <w:rPr>
          <w:lang w:val="pt-BR"/>
        </w:rPr>
        <w:t xml:space="preserve"> mesma regra de negócio apresenta no CDU 001</w:t>
      </w:r>
      <w:r>
        <w:rPr>
          <w:lang w:val="pt-BR"/>
        </w:rPr>
        <w:t>.</w:t>
      </w: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Default="007E0CC3" w:rsidP="007E0CC3">
      <w:pPr>
        <w:rPr>
          <w:lang w:val="pt-BR"/>
        </w:rPr>
      </w:pPr>
    </w:p>
    <w:p w:rsidR="007E0CC3" w:rsidRPr="00914F09" w:rsidRDefault="007E0CC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3" w:name="_Toc337456154"/>
      <w:r>
        <w:rPr>
          <w:lang w:val="pt-BR"/>
        </w:rPr>
        <w:lastRenderedPageBreak/>
        <w:t>Excluir Usuário</w:t>
      </w:r>
      <w:bookmarkEnd w:id="3"/>
    </w:p>
    <w:p w:rsidR="007E0CC3" w:rsidRPr="00914F09" w:rsidRDefault="007E0CC3" w:rsidP="007E0CC3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E046C9">
        <w:rPr>
          <w:lang w:val="pt-BR"/>
        </w:rPr>
        <w:t>, Gerente</w:t>
      </w:r>
    </w:p>
    <w:p w:rsidR="007E0CC3" w:rsidRDefault="007E0CC3" w:rsidP="007E0CC3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7E0CC3" w:rsidRDefault="00904D96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>Administrador</w:t>
      </w:r>
      <w:r w:rsidR="007E0CC3">
        <w:rPr>
          <w:i/>
          <w:lang w:val="pt-BR"/>
        </w:rPr>
        <w:t xml:space="preserve"> cadastrado na base de dados e administrador </w:t>
      </w:r>
      <w:proofErr w:type="spellStart"/>
      <w:r w:rsidR="007E0CC3">
        <w:rPr>
          <w:i/>
          <w:lang w:val="pt-BR"/>
        </w:rPr>
        <w:t>Logado</w:t>
      </w:r>
      <w:proofErr w:type="spellEnd"/>
      <w:r w:rsidR="007E0CC3">
        <w:rPr>
          <w:i/>
          <w:lang w:val="pt-BR"/>
        </w:rPr>
        <w:t>.</w:t>
      </w:r>
    </w:p>
    <w:p w:rsidR="00E046C9" w:rsidRPr="00C50422" w:rsidRDefault="00E046C9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Gerente cadastrado na base de dados e gerente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7E0CC3" w:rsidRDefault="007E0CC3" w:rsidP="007E0CC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7E0CC3" w:rsidRDefault="009C3D87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O Administrador do sistema </w:t>
      </w:r>
      <w:r w:rsidR="006C5825">
        <w:rPr>
          <w:lang w:val="pt-BR"/>
        </w:rPr>
        <w:t>busca pelo usuário.</w:t>
      </w:r>
    </w:p>
    <w:p w:rsidR="009C3D87" w:rsidRDefault="006C5825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O administrador do sistema clica em excluir usuário.</w:t>
      </w:r>
    </w:p>
    <w:p w:rsidR="006C5825" w:rsidRDefault="006C5825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O sistema exibe uma mensagem perguntando se o administrador tem certeza que deseja excluir um usuário.</w:t>
      </w:r>
    </w:p>
    <w:p w:rsidR="00306D81" w:rsidRDefault="00306D81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O Administrador do sistema confirma e o usuário é excluído da base de dados.</w:t>
      </w:r>
    </w:p>
    <w:p w:rsidR="00306D81" w:rsidRDefault="00306D81" w:rsidP="00FE7FD1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Caso de uso encerrado.</w:t>
      </w:r>
    </w:p>
    <w:p w:rsidR="006C5825" w:rsidRPr="009C3D87" w:rsidRDefault="006C5825" w:rsidP="006C5825">
      <w:pPr>
        <w:pStyle w:val="PargrafodaLista"/>
        <w:ind w:firstLine="0"/>
        <w:rPr>
          <w:lang w:val="pt-BR"/>
        </w:rPr>
      </w:pPr>
    </w:p>
    <w:p w:rsidR="007E0CC3" w:rsidRPr="00914F09" w:rsidRDefault="007E0CC3" w:rsidP="007E0CC3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 xml:space="preserve">Botão </w:t>
      </w:r>
      <w:r w:rsidR="006C5825">
        <w:rPr>
          <w:lang w:val="pt-BR"/>
        </w:rPr>
        <w:t>voltar</w:t>
      </w:r>
    </w:p>
    <w:p w:rsidR="007E0CC3" w:rsidRPr="00306D81" w:rsidRDefault="007E0CC3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306D81">
        <w:rPr>
          <w:lang w:val="pt-BR"/>
        </w:rPr>
        <w:t xml:space="preserve">O </w:t>
      </w:r>
      <w:r w:rsidR="006C5825" w:rsidRPr="00306D81">
        <w:rPr>
          <w:lang w:val="pt-BR"/>
        </w:rPr>
        <w:t>administrador clica no botão voltar</w:t>
      </w:r>
      <w:r w:rsidRPr="00306D81">
        <w:rPr>
          <w:lang w:val="pt-BR"/>
        </w:rPr>
        <w:t>.</w:t>
      </w:r>
    </w:p>
    <w:p w:rsidR="007E0CC3" w:rsidRDefault="006C5825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6C5825">
        <w:rPr>
          <w:lang w:val="pt-BR"/>
        </w:rPr>
        <w:t>A tela atual desaparece voltando para tela inicial.</w:t>
      </w:r>
    </w:p>
    <w:p w:rsidR="00306D81" w:rsidRDefault="00306D81" w:rsidP="00306D81">
      <w:pPr>
        <w:rPr>
          <w:lang w:val="pt-BR"/>
        </w:rPr>
      </w:pPr>
      <w:r w:rsidRPr="00306D81">
        <w:rPr>
          <w:b/>
          <w:lang w:val="pt-BR"/>
        </w:rPr>
        <w:t>Fluxo Alternativo</w:t>
      </w:r>
      <w:r>
        <w:rPr>
          <w:b/>
          <w:lang w:val="pt-BR"/>
        </w:rPr>
        <w:t xml:space="preserve">: </w:t>
      </w:r>
      <w:r>
        <w:rPr>
          <w:lang w:val="pt-BR"/>
        </w:rPr>
        <w:t>Botão cancelar exclusão.</w:t>
      </w:r>
    </w:p>
    <w:p w:rsidR="00306D81" w:rsidRDefault="00306D81" w:rsidP="00FE7FD1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O administrador clica em cancelar na mensagem de confirmação de exclusão.</w:t>
      </w:r>
    </w:p>
    <w:p w:rsidR="007E0CC3" w:rsidRPr="00D4012A" w:rsidRDefault="009C3677" w:rsidP="00FE7FD1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 mensagem é fechada.</w:t>
      </w: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6E4EE9" w:rsidRPr="00914F09" w:rsidRDefault="006E4EE9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4" w:name="_Toc337456155"/>
      <w:r>
        <w:rPr>
          <w:lang w:val="pt-BR"/>
        </w:rPr>
        <w:lastRenderedPageBreak/>
        <w:t>Listar Usuário</w:t>
      </w:r>
      <w:bookmarkEnd w:id="4"/>
    </w:p>
    <w:p w:rsidR="006E4EE9" w:rsidRPr="00914F09" w:rsidRDefault="006E4EE9" w:rsidP="006E4EE9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  <w:r w:rsidR="00674222">
        <w:rPr>
          <w:lang w:val="pt-BR"/>
        </w:rPr>
        <w:t>, Gerente</w:t>
      </w:r>
    </w:p>
    <w:p w:rsidR="006E4EE9" w:rsidRDefault="006E4EE9" w:rsidP="006E4EE9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6E4EE9" w:rsidRDefault="00A521CF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>Administrador</w:t>
      </w:r>
      <w:r w:rsidR="006E4EE9">
        <w:rPr>
          <w:i/>
          <w:lang w:val="pt-BR"/>
        </w:rPr>
        <w:t xml:space="preserve"> cadastrado na base de dados e administrador </w:t>
      </w:r>
      <w:proofErr w:type="spellStart"/>
      <w:r w:rsidR="006E4EE9">
        <w:rPr>
          <w:i/>
          <w:lang w:val="pt-BR"/>
        </w:rPr>
        <w:t>Logado</w:t>
      </w:r>
      <w:proofErr w:type="spellEnd"/>
      <w:r w:rsidR="00AB6E0F">
        <w:rPr>
          <w:i/>
          <w:lang w:val="pt-BR"/>
        </w:rPr>
        <w:t>.</w:t>
      </w:r>
    </w:p>
    <w:p w:rsidR="0024024C" w:rsidRPr="00C50422" w:rsidRDefault="0024024C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Gerente cadastrado na base de dados e gerente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6E4EE9" w:rsidRDefault="006E4EE9" w:rsidP="006E4EE9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0A5EBF" w:rsidRPr="000A5EBF" w:rsidRDefault="000A5EBF" w:rsidP="00FE7FD1">
      <w:pPr>
        <w:pStyle w:val="PargrafodaLista"/>
        <w:numPr>
          <w:ilvl w:val="0"/>
          <w:numId w:val="14"/>
        </w:numPr>
        <w:rPr>
          <w:b/>
          <w:lang w:val="pt-BR"/>
        </w:rPr>
      </w:pPr>
      <w:r>
        <w:rPr>
          <w:lang w:val="pt-BR"/>
        </w:rPr>
        <w:t>O administrador do sistema clica em “Listar Usuários”.</w:t>
      </w:r>
    </w:p>
    <w:p w:rsidR="000A5EBF" w:rsidRPr="000A5EBF" w:rsidRDefault="000A5EBF" w:rsidP="00FE7FD1">
      <w:pPr>
        <w:pStyle w:val="PargrafodaLista"/>
        <w:numPr>
          <w:ilvl w:val="0"/>
          <w:numId w:val="14"/>
        </w:numPr>
        <w:rPr>
          <w:b/>
          <w:lang w:val="pt-BR"/>
        </w:rPr>
      </w:pPr>
      <w:r>
        <w:rPr>
          <w:lang w:val="pt-BR"/>
        </w:rPr>
        <w:t>Uma quantidade máxima de usuários é mostrada na ordem de cadastro.</w:t>
      </w:r>
    </w:p>
    <w:p w:rsidR="006E4EE9" w:rsidRDefault="001C1F70" w:rsidP="00FE7FD1">
      <w:pPr>
        <w:pStyle w:val="PargrafodaLista"/>
        <w:numPr>
          <w:ilvl w:val="0"/>
          <w:numId w:val="14"/>
        </w:numPr>
        <w:rPr>
          <w:lang w:val="pt-BR"/>
        </w:rPr>
      </w:pPr>
      <w:r>
        <w:rPr>
          <w:lang w:val="pt-BR"/>
        </w:rPr>
        <w:t>Caso de uso encerrado.</w:t>
      </w:r>
    </w:p>
    <w:p w:rsidR="000A5EBF" w:rsidRPr="000A5EBF" w:rsidRDefault="000A5EBF" w:rsidP="000A5EBF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Filtrar por Nome/CPF</w:t>
      </w:r>
    </w:p>
    <w:p w:rsidR="000A5EBF" w:rsidRDefault="000A5EBF" w:rsidP="00FE7FD1">
      <w:pPr>
        <w:pStyle w:val="PargrafodaLista"/>
        <w:numPr>
          <w:ilvl w:val="0"/>
          <w:numId w:val="22"/>
        </w:numPr>
        <w:rPr>
          <w:lang w:val="pt-BR"/>
        </w:rPr>
      </w:pPr>
      <w:r w:rsidRPr="001C1F70">
        <w:rPr>
          <w:lang w:val="pt-BR"/>
        </w:rPr>
        <w:t xml:space="preserve">O administrador do sistema </w:t>
      </w:r>
      <w:r w:rsidR="00424344">
        <w:rPr>
          <w:lang w:val="pt-BR"/>
        </w:rPr>
        <w:t>filtra</w:t>
      </w:r>
      <w:r w:rsidRPr="001C1F70">
        <w:rPr>
          <w:lang w:val="pt-BR"/>
        </w:rPr>
        <w:t xml:space="preserve"> usuário</w:t>
      </w:r>
      <w:r w:rsidR="00424344">
        <w:rPr>
          <w:lang w:val="pt-BR"/>
        </w:rPr>
        <w:t>s</w:t>
      </w:r>
      <w:r w:rsidRPr="001C1F70">
        <w:rPr>
          <w:lang w:val="pt-BR"/>
        </w:rPr>
        <w:t xml:space="preserve"> através dos campos: nome e/ou CPF.</w:t>
      </w:r>
    </w:p>
    <w:p w:rsidR="00B1396E" w:rsidRDefault="00B1396E" w:rsidP="00FE7FD1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 xml:space="preserve">Um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permite que o administrador escolha qual tipo de busca o sistema deve fazer.</w:t>
      </w:r>
    </w:p>
    <w:p w:rsidR="00424344" w:rsidRDefault="00424344" w:rsidP="00FE7FD1">
      <w:pPr>
        <w:pStyle w:val="PargrafodaLista"/>
        <w:numPr>
          <w:ilvl w:val="0"/>
          <w:numId w:val="22"/>
        </w:numPr>
        <w:rPr>
          <w:lang w:val="pt-BR"/>
        </w:rPr>
      </w:pPr>
      <w:r>
        <w:rPr>
          <w:lang w:val="pt-BR"/>
        </w:rPr>
        <w:t>Cada dígito deve filtrar os resultados.</w:t>
      </w:r>
    </w:p>
    <w:p w:rsidR="000A5EBF" w:rsidRDefault="000A5EBF" w:rsidP="00FE7FD1">
      <w:pPr>
        <w:pStyle w:val="PargrafodaLista"/>
        <w:numPr>
          <w:ilvl w:val="0"/>
          <w:numId w:val="22"/>
        </w:numPr>
        <w:rPr>
          <w:lang w:val="pt-BR"/>
        </w:rPr>
      </w:pPr>
      <w:r w:rsidRPr="00914F09">
        <w:rPr>
          <w:lang w:val="pt-BR"/>
        </w:rPr>
        <w:t xml:space="preserve">O sistema vai </w:t>
      </w:r>
      <w:r>
        <w:rPr>
          <w:lang w:val="pt-BR"/>
        </w:rPr>
        <w:t>mostrar o nome e o CPF do usuário.</w:t>
      </w:r>
    </w:p>
    <w:p w:rsidR="00424344" w:rsidRDefault="00424344" w:rsidP="00424344">
      <w:pPr>
        <w:rPr>
          <w:lang w:val="pt-BR"/>
        </w:rPr>
      </w:pPr>
      <w:r>
        <w:rPr>
          <w:b/>
          <w:lang w:val="pt-BR"/>
        </w:rPr>
        <w:t xml:space="preserve">Fluxo Alternativo: </w:t>
      </w:r>
      <w:r>
        <w:rPr>
          <w:lang w:val="pt-BR"/>
        </w:rPr>
        <w:t>Visualizar</w:t>
      </w:r>
    </w:p>
    <w:p w:rsidR="00B83BAB" w:rsidRDefault="00424344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O administrador</w:t>
      </w:r>
      <w:r w:rsidR="00B83BAB">
        <w:rPr>
          <w:lang w:val="pt-BR"/>
        </w:rPr>
        <w:t xml:space="preserve"> seleciona um, e somente um dos usuários listados.</w:t>
      </w:r>
    </w:p>
    <w:p w:rsidR="00424344" w:rsidRDefault="00B83BAB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O administrador clica</w:t>
      </w:r>
      <w:r w:rsidR="00B1396E">
        <w:rPr>
          <w:lang w:val="pt-BR"/>
        </w:rPr>
        <w:t xml:space="preserve"> duas vezes no usuário que deseja visualizar</w:t>
      </w:r>
      <w:r w:rsidR="00424344">
        <w:rPr>
          <w:lang w:val="pt-BR"/>
        </w:rPr>
        <w:t>.</w:t>
      </w:r>
    </w:p>
    <w:p w:rsidR="00B83BAB" w:rsidRPr="00424344" w:rsidRDefault="00B83BAB" w:rsidP="00FE7FD1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Uma nova tela abre mostrando os detalhes do usuário.</w:t>
      </w:r>
    </w:p>
    <w:p w:rsidR="001C1F70" w:rsidRPr="00914F09" w:rsidRDefault="001C1F70" w:rsidP="001C1F70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1C1F70" w:rsidRPr="00B83BAB" w:rsidRDefault="001C1F70" w:rsidP="00FE7FD1">
      <w:pPr>
        <w:pStyle w:val="PargrafodaLista"/>
        <w:numPr>
          <w:ilvl w:val="0"/>
          <w:numId w:val="24"/>
        </w:numPr>
        <w:rPr>
          <w:lang w:val="pt-BR"/>
        </w:rPr>
      </w:pPr>
      <w:r w:rsidRPr="00B83BAB">
        <w:rPr>
          <w:lang w:val="pt-BR"/>
        </w:rPr>
        <w:t>O usuário clica no botão voltar.</w:t>
      </w:r>
    </w:p>
    <w:p w:rsidR="001C1F70" w:rsidRPr="00B83BAB" w:rsidRDefault="001C1F70" w:rsidP="00FE7FD1">
      <w:pPr>
        <w:pStyle w:val="PargrafodaLista"/>
        <w:numPr>
          <w:ilvl w:val="0"/>
          <w:numId w:val="24"/>
        </w:numPr>
        <w:rPr>
          <w:lang w:val="pt-BR"/>
        </w:rPr>
      </w:pPr>
      <w:r w:rsidRPr="00B83BAB">
        <w:rPr>
          <w:lang w:val="pt-BR"/>
        </w:rPr>
        <w:t xml:space="preserve">A tela de listar usuário desaparece voltando para página inicial. </w:t>
      </w:r>
    </w:p>
    <w:p w:rsidR="001C1F70" w:rsidRDefault="001C1F70" w:rsidP="001C1F70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1C1F70" w:rsidRDefault="000B1831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Os campos nome e CPF devem seguir a mesma regra de validação do cadastro de usuários.</w:t>
      </w:r>
    </w:p>
    <w:p w:rsidR="00EC34B2" w:rsidRDefault="00EC34B2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nome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Nome selecionado.</w:t>
      </w:r>
    </w:p>
    <w:p w:rsidR="00EC34B2" w:rsidRPr="000B1831" w:rsidRDefault="00EC34B2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A regra de CPF deverá ser aplicada ao campo quando o </w:t>
      </w:r>
      <w:proofErr w:type="spellStart"/>
      <w:proofErr w:type="gramStart"/>
      <w:r>
        <w:rPr>
          <w:lang w:val="pt-BR"/>
        </w:rPr>
        <w:t>comboBox</w:t>
      </w:r>
      <w:proofErr w:type="spellEnd"/>
      <w:proofErr w:type="gramEnd"/>
      <w:r>
        <w:rPr>
          <w:lang w:val="pt-BR"/>
        </w:rPr>
        <w:t xml:space="preserve"> estiver com o CPF selecionado.</w:t>
      </w:r>
    </w:p>
    <w:p w:rsidR="006E4EE9" w:rsidRDefault="006E4EE9" w:rsidP="007E0CC3">
      <w:pPr>
        <w:rPr>
          <w:lang w:val="pt-BR"/>
        </w:rPr>
      </w:pPr>
    </w:p>
    <w:p w:rsidR="00B22073" w:rsidRDefault="00B22073" w:rsidP="007E0CC3">
      <w:pPr>
        <w:rPr>
          <w:lang w:val="pt-BR"/>
        </w:rPr>
      </w:pPr>
    </w:p>
    <w:p w:rsidR="00B22073" w:rsidRDefault="00B22073" w:rsidP="007E0CC3">
      <w:pPr>
        <w:rPr>
          <w:lang w:val="pt-BR"/>
        </w:rPr>
      </w:pPr>
    </w:p>
    <w:p w:rsidR="00532603" w:rsidRPr="00914F09" w:rsidRDefault="00532603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5" w:name="_Toc337456156"/>
      <w:r>
        <w:rPr>
          <w:lang w:val="pt-BR"/>
        </w:rPr>
        <w:lastRenderedPageBreak/>
        <w:t>Cadastrar Empresa</w:t>
      </w:r>
      <w:bookmarkEnd w:id="5"/>
    </w:p>
    <w:p w:rsidR="00532603" w:rsidRPr="00914F09" w:rsidRDefault="00532603" w:rsidP="00532603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532603" w:rsidRDefault="00532603" w:rsidP="00532603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532603" w:rsidRPr="00C50422" w:rsidRDefault="00955940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Administrador cadastrado na base de dado e Administrador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532603" w:rsidRPr="00914F09" w:rsidRDefault="00532603" w:rsidP="00532603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532603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FB52A3">
        <w:rPr>
          <w:lang w:val="pt-BR"/>
        </w:rPr>
        <w:t xml:space="preserve">O administrador preenche o nome, </w:t>
      </w:r>
      <w:proofErr w:type="spellStart"/>
      <w:proofErr w:type="gramStart"/>
      <w:r w:rsidRPr="00FB52A3">
        <w:rPr>
          <w:lang w:val="pt-BR"/>
        </w:rPr>
        <w:t>cnpj</w:t>
      </w:r>
      <w:proofErr w:type="spellEnd"/>
      <w:proofErr w:type="gramEnd"/>
      <w:r w:rsidRPr="00FB52A3">
        <w:rPr>
          <w:lang w:val="pt-BR"/>
        </w:rPr>
        <w:t>, e</w:t>
      </w:r>
      <w:r w:rsidR="005F096C">
        <w:rPr>
          <w:lang w:val="pt-BR"/>
        </w:rPr>
        <w:t>-</w:t>
      </w:r>
      <w:r w:rsidRPr="00FB52A3">
        <w:rPr>
          <w:lang w:val="pt-BR"/>
        </w:rPr>
        <w:t xml:space="preserve">mail, </w:t>
      </w:r>
      <w:r w:rsidR="005F096C">
        <w:rPr>
          <w:lang w:val="pt-BR"/>
        </w:rPr>
        <w:t>endereço, cidade, estado</w:t>
      </w:r>
      <w:r w:rsidR="00677E5C">
        <w:rPr>
          <w:lang w:val="pt-BR"/>
        </w:rPr>
        <w:t xml:space="preserve">, </w:t>
      </w:r>
      <w:proofErr w:type="spellStart"/>
      <w:r w:rsidR="00677E5C">
        <w:rPr>
          <w:lang w:val="pt-BR"/>
        </w:rPr>
        <w:t>login</w:t>
      </w:r>
      <w:proofErr w:type="spellEnd"/>
      <w:r w:rsidR="00677E5C">
        <w:rPr>
          <w:lang w:val="pt-BR"/>
        </w:rPr>
        <w:t>, senha</w:t>
      </w:r>
      <w:r w:rsidR="00D8575A">
        <w:rPr>
          <w:lang w:val="pt-BR"/>
        </w:rPr>
        <w:t>, confirmação de senha e</w:t>
      </w:r>
      <w:r w:rsidR="005F096C">
        <w:rPr>
          <w:lang w:val="pt-BR"/>
        </w:rPr>
        <w:t xml:space="preserve"> c</w:t>
      </w:r>
      <w:r w:rsidRPr="00FB52A3">
        <w:rPr>
          <w:lang w:val="pt-BR"/>
        </w:rPr>
        <w:t>lica no botão “cadastrar”.</w:t>
      </w:r>
    </w:p>
    <w:p w:rsidR="00677E5C" w:rsidRPr="00FB52A3" w:rsidRDefault="00677E5C" w:rsidP="00FE7FD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O sistema cria um usuário</w:t>
      </w:r>
      <w:r w:rsidR="00E73D6C">
        <w:rPr>
          <w:lang w:val="pt-BR"/>
        </w:rPr>
        <w:t xml:space="preserve"> para esta empresa, que representa</w:t>
      </w:r>
      <w:r>
        <w:rPr>
          <w:lang w:val="pt-BR"/>
        </w:rPr>
        <w:t xml:space="preserve"> o gerente.</w:t>
      </w:r>
    </w:p>
    <w:p w:rsidR="00532603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FB52A3">
        <w:rPr>
          <w:lang w:val="pt-BR"/>
        </w:rPr>
        <w:t>O sistema vai mostrar uma mensagem de “</w:t>
      </w:r>
      <w:r w:rsidR="00677E5C">
        <w:rPr>
          <w:lang w:val="pt-BR"/>
        </w:rPr>
        <w:t>empresa cadastrada</w:t>
      </w:r>
      <w:r w:rsidRPr="00FB52A3">
        <w:rPr>
          <w:lang w:val="pt-BR"/>
        </w:rPr>
        <w:t xml:space="preserve"> com sucesso” no centro da tela.</w:t>
      </w:r>
    </w:p>
    <w:p w:rsidR="00FB52A3" w:rsidRPr="00FB52A3" w:rsidRDefault="00FB52A3" w:rsidP="00FE7FD1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O administrador é redirecionado para a tela de Cadastro de Empresa com todos os campos em branco.</w:t>
      </w:r>
    </w:p>
    <w:p w:rsidR="00532603" w:rsidRPr="00914F09" w:rsidRDefault="00532603" w:rsidP="00FE7FD1">
      <w:pPr>
        <w:pStyle w:val="PargrafodaLista"/>
        <w:numPr>
          <w:ilvl w:val="0"/>
          <w:numId w:val="25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532603" w:rsidRPr="005F096C" w:rsidRDefault="00532603" w:rsidP="00FE7FD1">
      <w:pPr>
        <w:pStyle w:val="PargrafodaLista"/>
        <w:numPr>
          <w:ilvl w:val="0"/>
          <w:numId w:val="26"/>
        </w:numPr>
        <w:rPr>
          <w:lang w:val="pt-BR"/>
        </w:rPr>
      </w:pPr>
      <w:r w:rsidRPr="005F096C">
        <w:rPr>
          <w:lang w:val="pt-BR"/>
        </w:rPr>
        <w:t>O administrador deixou em branco um dos campos (</w:t>
      </w:r>
      <w:r w:rsidR="005F096C">
        <w:rPr>
          <w:lang w:val="pt-BR"/>
        </w:rPr>
        <w:t xml:space="preserve">nome, </w:t>
      </w:r>
      <w:proofErr w:type="spellStart"/>
      <w:proofErr w:type="gramStart"/>
      <w:r w:rsidR="005F096C">
        <w:rPr>
          <w:lang w:val="pt-BR"/>
        </w:rPr>
        <w:t>cnpj</w:t>
      </w:r>
      <w:proofErr w:type="spellEnd"/>
      <w:proofErr w:type="gramEnd"/>
      <w:r w:rsidR="005F096C">
        <w:rPr>
          <w:lang w:val="pt-BR"/>
        </w:rPr>
        <w:t>, e-mail, endereço, cidade, estado</w:t>
      </w:r>
      <w:r w:rsidR="00677E5C">
        <w:rPr>
          <w:lang w:val="pt-BR"/>
        </w:rPr>
        <w:t xml:space="preserve">, </w:t>
      </w:r>
      <w:proofErr w:type="spellStart"/>
      <w:r w:rsidR="00677E5C">
        <w:rPr>
          <w:lang w:val="pt-BR"/>
        </w:rPr>
        <w:t>login</w:t>
      </w:r>
      <w:proofErr w:type="spellEnd"/>
      <w:r w:rsidR="00677E5C">
        <w:rPr>
          <w:lang w:val="pt-BR"/>
        </w:rPr>
        <w:t>, senha</w:t>
      </w:r>
      <w:r w:rsidRPr="005F096C">
        <w:rPr>
          <w:lang w:val="pt-BR"/>
        </w:rPr>
        <w:t xml:space="preserve">). </w:t>
      </w:r>
    </w:p>
    <w:p w:rsidR="00532603" w:rsidRPr="005F096C" w:rsidRDefault="00532603" w:rsidP="00FE7FD1">
      <w:pPr>
        <w:pStyle w:val="PargrafodaLista"/>
        <w:numPr>
          <w:ilvl w:val="0"/>
          <w:numId w:val="26"/>
        </w:numPr>
        <w:rPr>
          <w:lang w:val="pt-BR"/>
        </w:rPr>
      </w:pPr>
      <w:r w:rsidRPr="005F096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CNPJ inválido</w:t>
      </w:r>
    </w:p>
    <w:p w:rsidR="00532603" w:rsidRPr="005F096C" w:rsidRDefault="00532603" w:rsidP="00FE7FD1">
      <w:pPr>
        <w:pStyle w:val="PargrafodaLista"/>
        <w:numPr>
          <w:ilvl w:val="0"/>
          <w:numId w:val="27"/>
        </w:numPr>
        <w:rPr>
          <w:lang w:val="pt-BR"/>
        </w:rPr>
      </w:pPr>
      <w:r w:rsidRPr="005F096C">
        <w:rPr>
          <w:lang w:val="pt-BR"/>
        </w:rPr>
        <w:t xml:space="preserve">O </w:t>
      </w:r>
      <w:r w:rsidR="005F096C" w:rsidRPr="005F096C">
        <w:rPr>
          <w:lang w:val="pt-BR"/>
        </w:rPr>
        <w:t xml:space="preserve">Administrador </w:t>
      </w:r>
      <w:r w:rsidRPr="005F096C">
        <w:rPr>
          <w:lang w:val="pt-BR"/>
        </w:rPr>
        <w:t>informou um CNPJ inválido.</w:t>
      </w:r>
    </w:p>
    <w:p w:rsidR="00532603" w:rsidRDefault="00532603" w:rsidP="00FE7FD1">
      <w:pPr>
        <w:pStyle w:val="PargrafodaLista"/>
        <w:numPr>
          <w:ilvl w:val="0"/>
          <w:numId w:val="27"/>
        </w:numPr>
        <w:rPr>
          <w:lang w:val="pt-BR"/>
        </w:rPr>
      </w:pPr>
      <w:r w:rsidRPr="005F096C">
        <w:rPr>
          <w:lang w:val="pt-BR"/>
        </w:rPr>
        <w:t>O sistema deve exibir uma mensagem informando que o CNPJ é inválido.</w:t>
      </w:r>
    </w:p>
    <w:p w:rsidR="00D8575A" w:rsidRDefault="00D8575A" w:rsidP="00D8575A">
      <w:pPr>
        <w:rPr>
          <w:lang w:val="pt-BR"/>
        </w:rPr>
      </w:pPr>
      <w:r>
        <w:rPr>
          <w:b/>
          <w:lang w:val="pt-BR"/>
        </w:rPr>
        <w:t xml:space="preserve">Fluxo de exceção: </w:t>
      </w:r>
      <w:r>
        <w:rPr>
          <w:lang w:val="pt-BR"/>
        </w:rPr>
        <w:t xml:space="preserve">Senha e Confirmação </w:t>
      </w:r>
      <w:r w:rsidR="005920D6">
        <w:rPr>
          <w:lang w:val="pt-BR"/>
        </w:rPr>
        <w:t>diferentes</w:t>
      </w:r>
    </w:p>
    <w:p w:rsidR="00D8575A" w:rsidRDefault="005920D6" w:rsidP="00D8575A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>O administrador preencheu o campo de senha diferente ao de confirmação de senha.</w:t>
      </w:r>
    </w:p>
    <w:p w:rsidR="005920D6" w:rsidRPr="00D8575A" w:rsidRDefault="005920D6" w:rsidP="00D8575A">
      <w:pPr>
        <w:pStyle w:val="PargrafodaLista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O sistema deve exibir uma mensagem informando que o campo de senha e confirmação estão </w:t>
      </w:r>
      <w:proofErr w:type="gramStart"/>
      <w:r>
        <w:rPr>
          <w:lang w:val="pt-BR"/>
        </w:rPr>
        <w:t>diferentes</w:t>
      </w:r>
      <w:proofErr w:type="gramEnd"/>
      <w:r>
        <w:rPr>
          <w:lang w:val="pt-BR"/>
        </w:rPr>
        <w:t>.</w:t>
      </w:r>
    </w:p>
    <w:p w:rsidR="00532603" w:rsidRDefault="00532603" w:rsidP="00532603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O </w:t>
      </w:r>
      <w:r w:rsidR="005F096C">
        <w:rPr>
          <w:lang w:val="pt-BR"/>
        </w:rPr>
        <w:t xml:space="preserve">administrador </w:t>
      </w:r>
      <w:r>
        <w:rPr>
          <w:lang w:val="pt-BR"/>
        </w:rPr>
        <w:t>só pode digitar letras e números, mas não pode digitar caracteres especiais.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nome só poderá conter letras.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Campos como nome e </w:t>
      </w:r>
      <w:proofErr w:type="spellStart"/>
      <w:r>
        <w:rPr>
          <w:lang w:val="pt-BR"/>
        </w:rPr>
        <w:t>email</w:t>
      </w:r>
      <w:proofErr w:type="spellEnd"/>
      <w:r>
        <w:rPr>
          <w:lang w:val="pt-BR"/>
        </w:rPr>
        <w:t xml:space="preserve"> poderão ser preenchidos com no máximo 255 caracteres.</w:t>
      </w:r>
    </w:p>
    <w:p w:rsidR="00532603" w:rsidRDefault="00532603" w:rsidP="00FE7F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O campo CNPJ só poderá ser preenchido com números.</w:t>
      </w: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Pr="00914F09" w:rsidRDefault="00287396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6" w:name="_Toc337456157"/>
      <w:r>
        <w:rPr>
          <w:lang w:val="pt-BR"/>
        </w:rPr>
        <w:lastRenderedPageBreak/>
        <w:t>Editar Empresa</w:t>
      </w:r>
      <w:bookmarkEnd w:id="6"/>
    </w:p>
    <w:p w:rsidR="00287396" w:rsidRPr="00914F09" w:rsidRDefault="00287396" w:rsidP="00287396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>:</w:t>
      </w:r>
      <w:r w:rsidR="00B27EFA">
        <w:rPr>
          <w:lang w:val="pt-BR"/>
        </w:rPr>
        <w:t xml:space="preserve"> Administrador</w:t>
      </w:r>
      <w:r w:rsidR="0034444D">
        <w:rPr>
          <w:lang w:val="pt-BR"/>
        </w:rPr>
        <w:t>, Gerente</w:t>
      </w:r>
    </w:p>
    <w:p w:rsidR="00287396" w:rsidRDefault="00287396" w:rsidP="00287396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287396" w:rsidRPr="00C50422" w:rsidRDefault="00287396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>Empresa cadastrada</w:t>
      </w:r>
      <w:proofErr w:type="gramStart"/>
      <w:r>
        <w:rPr>
          <w:i/>
          <w:lang w:val="pt-BR"/>
        </w:rPr>
        <w:t xml:space="preserve"> </w:t>
      </w:r>
      <w:r w:rsidR="00B27EFA">
        <w:rPr>
          <w:i/>
          <w:lang w:val="pt-BR"/>
        </w:rPr>
        <w:t xml:space="preserve"> </w:t>
      </w:r>
      <w:proofErr w:type="gramEnd"/>
      <w:r w:rsidR="00B27EFA">
        <w:rPr>
          <w:i/>
          <w:lang w:val="pt-BR"/>
        </w:rPr>
        <w:t xml:space="preserve">na base de dados e </w:t>
      </w:r>
      <w:proofErr w:type="spellStart"/>
      <w:r w:rsidR="00B27EFA">
        <w:rPr>
          <w:i/>
          <w:lang w:val="pt-BR"/>
        </w:rPr>
        <w:t>logada</w:t>
      </w:r>
      <w:proofErr w:type="spellEnd"/>
      <w:r w:rsidR="00B27EFA">
        <w:rPr>
          <w:i/>
          <w:lang w:val="pt-BR"/>
        </w:rPr>
        <w:t>.</w:t>
      </w:r>
    </w:p>
    <w:p w:rsidR="00287396" w:rsidRPr="00914F09" w:rsidRDefault="00287396" w:rsidP="00287396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287396" w:rsidRPr="00D51168" w:rsidRDefault="00B27EFA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D51168">
        <w:rPr>
          <w:lang w:val="pt-BR"/>
        </w:rPr>
        <w:t>O administrador</w:t>
      </w:r>
      <w:r w:rsidR="00287396" w:rsidRPr="00D51168">
        <w:rPr>
          <w:lang w:val="pt-BR"/>
        </w:rPr>
        <w:t xml:space="preserve"> clica no botão “editar dados”.</w:t>
      </w:r>
      <w:bookmarkStart w:id="7" w:name="_GoBack"/>
      <w:bookmarkEnd w:id="7"/>
    </w:p>
    <w:p w:rsidR="00287396" w:rsidRPr="00D51168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D51168">
        <w:rPr>
          <w:lang w:val="pt-BR"/>
        </w:rPr>
        <w:t>O software mostra ao cliente os dados cadastrados. Os campos que podem ser editados</w:t>
      </w:r>
      <w:r w:rsidR="00B27EFA" w:rsidRPr="00D51168">
        <w:rPr>
          <w:lang w:val="pt-BR"/>
        </w:rPr>
        <w:t xml:space="preserve"> são..</w:t>
      </w:r>
      <w:r w:rsidRPr="00D51168">
        <w:rPr>
          <w:lang w:val="pt-BR"/>
        </w:rPr>
        <w:t>.</w:t>
      </w:r>
    </w:p>
    <w:p w:rsidR="00287396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O usuário edita os seus dados e clica no botão “Atualizar”.</w:t>
      </w:r>
    </w:p>
    <w:p w:rsidR="00287396" w:rsidRPr="00914F09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>
        <w:rPr>
          <w:lang w:val="pt-BR"/>
        </w:rPr>
        <w:t>O software informa uma mensagem de sucesso “Dados Atualizados com Sucesso”.</w:t>
      </w:r>
    </w:p>
    <w:p w:rsidR="00287396" w:rsidRPr="00914F09" w:rsidRDefault="00287396" w:rsidP="00D51168">
      <w:pPr>
        <w:pStyle w:val="PargrafodaLista"/>
        <w:numPr>
          <w:ilvl w:val="0"/>
          <w:numId w:val="29"/>
        </w:numPr>
        <w:rPr>
          <w:lang w:val="pt-BR"/>
        </w:rPr>
      </w:pPr>
      <w:r w:rsidRPr="00914F09">
        <w:rPr>
          <w:lang w:val="pt-BR"/>
        </w:rPr>
        <w:t>Caso de uso encerrado.</w:t>
      </w:r>
    </w:p>
    <w:p w:rsidR="00287396" w:rsidRPr="00914F09" w:rsidRDefault="00287396" w:rsidP="00287396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Cancelar</w:t>
      </w:r>
    </w:p>
    <w:p w:rsidR="00287396" w:rsidRPr="00914F09" w:rsidRDefault="00287396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O usuário clica no botão cancelar</w:t>
      </w:r>
      <w:r w:rsidRPr="00914F09">
        <w:rPr>
          <w:lang w:val="pt-BR"/>
        </w:rPr>
        <w:t>.</w:t>
      </w:r>
    </w:p>
    <w:p w:rsidR="00287396" w:rsidRPr="00AA1404" w:rsidRDefault="00287396" w:rsidP="00FE7FD1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</w:t>
      </w:r>
      <w:r w:rsidRPr="00914F09">
        <w:rPr>
          <w:lang w:val="pt-BR"/>
        </w:rPr>
        <w:t>s</w:t>
      </w:r>
      <w:r>
        <w:rPr>
          <w:lang w:val="pt-BR"/>
        </w:rPr>
        <w:t xml:space="preserve"> os dados alterados nos campos não serão atualizados na base de dados.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Campos não preenchidos</w:t>
      </w:r>
    </w:p>
    <w:p w:rsidR="00287396" w:rsidRPr="0074482C" w:rsidRDefault="00287396" w:rsidP="00FE7FD1">
      <w:pPr>
        <w:pStyle w:val="PargrafodaLista"/>
        <w:numPr>
          <w:ilvl w:val="0"/>
          <w:numId w:val="11"/>
        </w:numPr>
        <w:rPr>
          <w:lang w:val="pt-BR"/>
        </w:rPr>
      </w:pPr>
      <w:r w:rsidRPr="0074482C">
        <w:rPr>
          <w:lang w:val="pt-BR"/>
        </w:rPr>
        <w:t xml:space="preserve">O </w:t>
      </w:r>
      <w:r w:rsidR="00B27EFA">
        <w:rPr>
          <w:lang w:val="pt-BR"/>
        </w:rPr>
        <w:t>administrador</w:t>
      </w:r>
      <w:r w:rsidRPr="0074482C">
        <w:rPr>
          <w:lang w:val="pt-BR"/>
        </w:rPr>
        <w:t xml:space="preserve"> deixou em branco um dos campos (). </w:t>
      </w:r>
    </w:p>
    <w:p w:rsidR="00287396" w:rsidRPr="0074482C" w:rsidRDefault="00287396" w:rsidP="00FE7FD1">
      <w:pPr>
        <w:pStyle w:val="PargrafodaLista"/>
        <w:numPr>
          <w:ilvl w:val="0"/>
          <w:numId w:val="11"/>
        </w:numPr>
        <w:rPr>
          <w:lang w:val="pt-BR"/>
        </w:rPr>
      </w:pPr>
      <w:r w:rsidRPr="0074482C">
        <w:rPr>
          <w:lang w:val="pt-BR"/>
        </w:rPr>
        <w:t>O sistema deve exibir uma mensagem informando que os campos obrigatórios não foram preenchidos e marcar especificamente os campos não preenchidos.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Senha e Confirmação diferentes</w:t>
      </w:r>
    </w:p>
    <w:p w:rsidR="00287396" w:rsidRPr="0074482C" w:rsidRDefault="00287396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 xml:space="preserve">O </w:t>
      </w:r>
      <w:r w:rsidR="00B27EFA">
        <w:rPr>
          <w:lang w:val="pt-BR"/>
        </w:rPr>
        <w:t>administrador</w:t>
      </w:r>
      <w:r w:rsidRPr="0074482C">
        <w:rPr>
          <w:lang w:val="pt-BR"/>
        </w:rPr>
        <w:t xml:space="preserve"> informou o campo de senha não correspondente ao campo de confirmação de senha.</w:t>
      </w:r>
    </w:p>
    <w:p w:rsidR="00287396" w:rsidRPr="0074482C" w:rsidRDefault="00287396" w:rsidP="00FE7FD1">
      <w:pPr>
        <w:pStyle w:val="PargrafodaLista"/>
        <w:numPr>
          <w:ilvl w:val="0"/>
          <w:numId w:val="12"/>
        </w:numPr>
        <w:rPr>
          <w:lang w:val="pt-BR"/>
        </w:rPr>
      </w:pPr>
      <w:r w:rsidRPr="0074482C">
        <w:rPr>
          <w:lang w:val="pt-BR"/>
        </w:rPr>
        <w:t>O sistema deve exibir uma mensagem informando que a senha está diferente da confirmação de senha.</w:t>
      </w:r>
    </w:p>
    <w:p w:rsidR="00287396" w:rsidRDefault="00287396" w:rsidP="00287396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287396" w:rsidRPr="00B27EFA" w:rsidRDefault="00287396" w:rsidP="00FE7FD1">
      <w:pPr>
        <w:pStyle w:val="PargrafodaLista"/>
        <w:numPr>
          <w:ilvl w:val="0"/>
          <w:numId w:val="15"/>
        </w:num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287396" w:rsidRDefault="00287396" w:rsidP="00287396">
      <w:pPr>
        <w:rPr>
          <w:lang w:val="pt-BR"/>
        </w:rPr>
      </w:pPr>
    </w:p>
    <w:p w:rsidR="006E4EE9" w:rsidRDefault="006E4EE9" w:rsidP="007E0CC3">
      <w:pPr>
        <w:rPr>
          <w:lang w:val="pt-BR"/>
        </w:rPr>
      </w:pPr>
    </w:p>
    <w:p w:rsidR="00A8706B" w:rsidRPr="00914F09" w:rsidRDefault="00A8706B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8" w:name="_Toc337456158"/>
      <w:r>
        <w:rPr>
          <w:lang w:val="pt-BR"/>
        </w:rPr>
        <w:lastRenderedPageBreak/>
        <w:t>Excluir Empresa</w:t>
      </w:r>
      <w:bookmarkEnd w:id="8"/>
    </w:p>
    <w:p w:rsidR="00A8706B" w:rsidRPr="00914F09" w:rsidRDefault="00A8706B" w:rsidP="00A8706B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8706B" w:rsidRDefault="00A8706B" w:rsidP="00A8706B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A8706B" w:rsidRPr="00C50422" w:rsidRDefault="00A8706B" w:rsidP="00FE7FD1">
      <w:pPr>
        <w:pStyle w:val="PargrafodaLista"/>
        <w:numPr>
          <w:ilvl w:val="0"/>
          <w:numId w:val="8"/>
        </w:numPr>
        <w:rPr>
          <w:i/>
          <w:lang w:val="pt-BR"/>
        </w:rPr>
      </w:pPr>
      <w:r>
        <w:rPr>
          <w:i/>
          <w:lang w:val="pt-BR"/>
        </w:rPr>
        <w:t xml:space="preserve">Empresa cadastrada na base de dados e administrador </w:t>
      </w:r>
      <w:proofErr w:type="spell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>.</w:t>
      </w:r>
    </w:p>
    <w:p w:rsidR="00A8706B" w:rsidRDefault="00A8706B" w:rsidP="00A8706B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706B" w:rsidRDefault="00A8706B" w:rsidP="00FE7FD1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O Administrador do sistema busca pela empresa.</w:t>
      </w:r>
    </w:p>
    <w:p w:rsidR="00A8706B" w:rsidRDefault="00A8706B" w:rsidP="00FE7FD1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O administrador do sistema clica em excluir empresa.</w:t>
      </w:r>
    </w:p>
    <w:p w:rsidR="00A8706B" w:rsidRDefault="00A8706B" w:rsidP="00FE7FD1">
      <w:pPr>
        <w:pStyle w:val="PargrafodaLista"/>
        <w:numPr>
          <w:ilvl w:val="0"/>
          <w:numId w:val="20"/>
        </w:numPr>
        <w:rPr>
          <w:lang w:val="pt-BR"/>
        </w:rPr>
      </w:pPr>
      <w:r>
        <w:rPr>
          <w:lang w:val="pt-BR"/>
        </w:rPr>
        <w:t>O sistema exibe uma mensagem perguntando se o administrador tem certeza que deseja excluir a empresa.</w:t>
      </w:r>
    </w:p>
    <w:p w:rsidR="00A8706B" w:rsidRPr="009C3D87" w:rsidRDefault="00A8706B" w:rsidP="00A8706B">
      <w:pPr>
        <w:pStyle w:val="PargrafodaLista"/>
        <w:ind w:firstLine="0"/>
        <w:rPr>
          <w:lang w:val="pt-BR"/>
        </w:rPr>
      </w:pPr>
    </w:p>
    <w:p w:rsidR="00A8706B" w:rsidRPr="00914F09" w:rsidRDefault="00A8706B" w:rsidP="00A8706B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A8706B" w:rsidRPr="006C5825" w:rsidRDefault="00A8706B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6C5825">
        <w:rPr>
          <w:lang w:val="pt-BR"/>
        </w:rPr>
        <w:t>O administrador clica no botão voltar.</w:t>
      </w:r>
    </w:p>
    <w:p w:rsidR="00A8706B" w:rsidRPr="006C5825" w:rsidRDefault="00A8706B" w:rsidP="00FE7FD1">
      <w:pPr>
        <w:pStyle w:val="PargrafodaLista"/>
        <w:numPr>
          <w:ilvl w:val="0"/>
          <w:numId w:val="20"/>
        </w:numPr>
        <w:rPr>
          <w:lang w:val="pt-BR"/>
        </w:rPr>
      </w:pPr>
      <w:r w:rsidRPr="006C5825">
        <w:rPr>
          <w:lang w:val="pt-BR"/>
        </w:rPr>
        <w:t>A tela atual desaparece voltando para tela inicial.</w:t>
      </w:r>
    </w:p>
    <w:p w:rsidR="00A8706B" w:rsidRPr="0074482C" w:rsidRDefault="00A8706B" w:rsidP="00A8706B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</w:p>
    <w:p w:rsidR="00A8706B" w:rsidRPr="006C5825" w:rsidRDefault="00A8706B" w:rsidP="00A8706B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A8706B" w:rsidRDefault="00A8706B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Default="00A521CF" w:rsidP="007E0CC3">
      <w:pPr>
        <w:rPr>
          <w:lang w:val="pt-BR"/>
        </w:rPr>
      </w:pPr>
    </w:p>
    <w:p w:rsidR="00A521CF" w:rsidRPr="00914F09" w:rsidRDefault="00A521CF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9" w:name="_Toc337456159"/>
      <w:r>
        <w:rPr>
          <w:lang w:val="pt-BR"/>
        </w:rPr>
        <w:lastRenderedPageBreak/>
        <w:t>Listar Empresa</w:t>
      </w:r>
      <w:bookmarkEnd w:id="9"/>
    </w:p>
    <w:p w:rsidR="00A521CF" w:rsidRPr="00914F09" w:rsidRDefault="00A521CF" w:rsidP="00A521CF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Administrador</w:t>
      </w:r>
    </w:p>
    <w:p w:rsidR="00A521CF" w:rsidRDefault="00A521CF" w:rsidP="00A521CF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A521CF" w:rsidRPr="00C50422" w:rsidRDefault="00A521CF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Administrador cadastrado na base de dados e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 w:rsidRPr="00C50422">
        <w:rPr>
          <w:i/>
          <w:lang w:val="pt-BR"/>
        </w:rPr>
        <w:t xml:space="preserve"> </w:t>
      </w:r>
      <w:r>
        <w:rPr>
          <w:i/>
          <w:lang w:val="pt-BR"/>
        </w:rPr>
        <w:t>.</w:t>
      </w:r>
      <w:proofErr w:type="gramEnd"/>
    </w:p>
    <w:p w:rsidR="00A521CF" w:rsidRPr="00914F09" w:rsidRDefault="00A521CF" w:rsidP="00A521CF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521CF" w:rsidRPr="00A82F1A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 w:rsidRPr="00A82F1A">
        <w:rPr>
          <w:lang w:val="pt-BR"/>
        </w:rPr>
        <w:t>O administrador do sistema busca um</w:t>
      </w:r>
      <w:r w:rsidR="006332AE" w:rsidRPr="00A82F1A">
        <w:rPr>
          <w:lang w:val="pt-BR"/>
        </w:rPr>
        <w:t>a empresa</w:t>
      </w:r>
      <w:r w:rsidRPr="00A82F1A">
        <w:rPr>
          <w:lang w:val="pt-BR"/>
        </w:rPr>
        <w:t xml:space="preserve"> a</w:t>
      </w:r>
      <w:r w:rsidR="006332AE" w:rsidRPr="00A82F1A">
        <w:rPr>
          <w:lang w:val="pt-BR"/>
        </w:rPr>
        <w:t xml:space="preserve">través dos campos: </w:t>
      </w:r>
      <w:proofErr w:type="gramStart"/>
      <w:r w:rsidR="006332AE" w:rsidRPr="00A82F1A">
        <w:rPr>
          <w:lang w:val="pt-BR"/>
        </w:rPr>
        <w:t>nome ..</w:t>
      </w:r>
      <w:r w:rsidRPr="00A82F1A">
        <w:rPr>
          <w:lang w:val="pt-BR"/>
        </w:rPr>
        <w:t>.</w:t>
      </w:r>
      <w:proofErr w:type="gramEnd"/>
    </w:p>
    <w:p w:rsidR="00A521CF" w:rsidRPr="001C1F70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O administrador clica em buscar.</w:t>
      </w:r>
    </w:p>
    <w:p w:rsidR="00A521CF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 w:rsidRPr="00914F09">
        <w:rPr>
          <w:lang w:val="pt-BR"/>
        </w:rPr>
        <w:t xml:space="preserve">O sistema vai </w:t>
      </w:r>
      <w:r>
        <w:rPr>
          <w:lang w:val="pt-BR"/>
        </w:rPr>
        <w:t>mostrar o nome</w:t>
      </w:r>
      <w:r w:rsidR="006332AE">
        <w:rPr>
          <w:lang w:val="pt-BR"/>
        </w:rPr>
        <w:t xml:space="preserve"> da empresa</w:t>
      </w:r>
      <w:r>
        <w:rPr>
          <w:lang w:val="pt-BR"/>
        </w:rPr>
        <w:t>.</w:t>
      </w:r>
    </w:p>
    <w:p w:rsidR="00A521CF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O administrador pode optar por visualizar, editar ou excluir um usuário.</w:t>
      </w:r>
    </w:p>
    <w:p w:rsidR="00A521CF" w:rsidRPr="00914F09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Caso de uso encerrado.</w:t>
      </w:r>
    </w:p>
    <w:p w:rsidR="00A521CF" w:rsidRPr="00914F09" w:rsidRDefault="00A521CF" w:rsidP="00A521CF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  <w:r>
        <w:rPr>
          <w:lang w:val="pt-BR"/>
        </w:rPr>
        <w:t>Botão voltar</w:t>
      </w:r>
    </w:p>
    <w:p w:rsidR="00A521CF" w:rsidRPr="00A82F1A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 w:rsidRPr="00A82F1A">
        <w:rPr>
          <w:lang w:val="pt-BR"/>
        </w:rPr>
        <w:t>O usuário clica no botão voltar.</w:t>
      </w:r>
    </w:p>
    <w:p w:rsidR="00A521CF" w:rsidRPr="00A82F1A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 w:rsidRPr="00A82F1A">
        <w:rPr>
          <w:lang w:val="pt-BR"/>
        </w:rPr>
        <w:t xml:space="preserve">A tela de listar usuário desaparece voltando para página inicial. </w:t>
      </w:r>
    </w:p>
    <w:p w:rsidR="00A521CF" w:rsidRDefault="00A521CF" w:rsidP="00A521CF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Listar </w:t>
      </w:r>
      <w:r w:rsidR="006332AE">
        <w:rPr>
          <w:lang w:val="pt-BR"/>
        </w:rPr>
        <w:t xml:space="preserve">empresa </w:t>
      </w:r>
      <w:r>
        <w:rPr>
          <w:lang w:val="pt-BR"/>
        </w:rPr>
        <w:t>inexistente</w:t>
      </w:r>
    </w:p>
    <w:p w:rsidR="00A521CF" w:rsidRPr="00A82F1A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 w:rsidRPr="00A82F1A">
        <w:rPr>
          <w:lang w:val="pt-BR"/>
        </w:rPr>
        <w:t>O Administrador informa um nome de um</w:t>
      </w:r>
      <w:r w:rsidR="006332AE" w:rsidRPr="00A82F1A">
        <w:rPr>
          <w:lang w:val="pt-BR"/>
        </w:rPr>
        <w:t>a</w:t>
      </w:r>
      <w:r w:rsidRPr="00A82F1A">
        <w:rPr>
          <w:lang w:val="pt-BR"/>
        </w:rPr>
        <w:t xml:space="preserve"> </w:t>
      </w:r>
      <w:r w:rsidR="006332AE" w:rsidRPr="00A82F1A">
        <w:rPr>
          <w:lang w:val="pt-BR"/>
        </w:rPr>
        <w:t>empresa não cadastrada</w:t>
      </w:r>
      <w:r w:rsidRPr="00A82F1A">
        <w:rPr>
          <w:lang w:val="pt-BR"/>
        </w:rPr>
        <w:t>.</w:t>
      </w:r>
    </w:p>
    <w:p w:rsidR="00A521CF" w:rsidRPr="0074482C" w:rsidRDefault="00A521CF" w:rsidP="00A521CF">
      <w:pPr>
        <w:pStyle w:val="PargrafodaLista"/>
        <w:ind w:firstLine="0"/>
        <w:rPr>
          <w:lang w:val="pt-BR"/>
        </w:rPr>
      </w:pPr>
    </w:p>
    <w:p w:rsidR="00A521CF" w:rsidRPr="0074482C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 w:rsidRPr="0074482C">
        <w:rPr>
          <w:lang w:val="pt-BR"/>
        </w:rPr>
        <w:t xml:space="preserve">O sistema deve exibir uma mensagem informando que </w:t>
      </w:r>
      <w:r w:rsidR="006332AE">
        <w:rPr>
          <w:lang w:val="pt-BR"/>
        </w:rPr>
        <w:t>a</w:t>
      </w:r>
      <w:r>
        <w:rPr>
          <w:lang w:val="pt-BR"/>
        </w:rPr>
        <w:t xml:space="preserve"> </w:t>
      </w:r>
      <w:r w:rsidR="006332AE">
        <w:rPr>
          <w:lang w:val="pt-BR"/>
        </w:rPr>
        <w:t>empresa</w:t>
      </w:r>
      <w:r>
        <w:rPr>
          <w:lang w:val="pt-BR"/>
        </w:rPr>
        <w:t xml:space="preserve"> não existe.</w:t>
      </w:r>
    </w:p>
    <w:p w:rsidR="00A521CF" w:rsidRDefault="00A521CF" w:rsidP="00A521CF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>: Listar usuário com os campos em branco</w:t>
      </w:r>
    </w:p>
    <w:p w:rsidR="00A521CF" w:rsidRPr="00205908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 w:rsidRPr="00205908">
        <w:rPr>
          <w:lang w:val="pt-BR"/>
        </w:rPr>
        <w:t>O admi</w:t>
      </w:r>
      <w:r w:rsidR="006332AE">
        <w:rPr>
          <w:lang w:val="pt-BR"/>
        </w:rPr>
        <w:t>nistrador clica em buscar com o campo</w:t>
      </w:r>
      <w:r w:rsidRPr="00205908">
        <w:rPr>
          <w:lang w:val="pt-BR"/>
        </w:rPr>
        <w:t xml:space="preserve"> nome</w:t>
      </w:r>
      <w:r w:rsidR="006332AE">
        <w:rPr>
          <w:lang w:val="pt-BR"/>
        </w:rPr>
        <w:t xml:space="preserve"> em branco</w:t>
      </w:r>
      <w:r w:rsidRPr="00205908">
        <w:rPr>
          <w:lang w:val="pt-BR"/>
        </w:rPr>
        <w:t>.</w:t>
      </w:r>
    </w:p>
    <w:p w:rsidR="00A521CF" w:rsidRPr="00205908" w:rsidRDefault="00A521CF" w:rsidP="00FE7FD1">
      <w:pPr>
        <w:pStyle w:val="PargrafodaLista"/>
        <w:numPr>
          <w:ilvl w:val="0"/>
          <w:numId w:val="16"/>
        </w:numPr>
        <w:rPr>
          <w:lang w:val="pt-BR"/>
        </w:rPr>
      </w:pPr>
      <w:r w:rsidRPr="00205908">
        <w:rPr>
          <w:lang w:val="pt-BR"/>
        </w:rPr>
        <w:t xml:space="preserve">O sistema deve exibir uma mensagem informando para o administrador informar o nome </w:t>
      </w:r>
      <w:r w:rsidR="006332AE">
        <w:rPr>
          <w:lang w:val="pt-BR"/>
        </w:rPr>
        <w:t>da empresa</w:t>
      </w:r>
    </w:p>
    <w:p w:rsidR="00A521CF" w:rsidRDefault="00A521CF" w:rsidP="00A521CF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>: Preenchimento dos Campos.</w:t>
      </w:r>
    </w:p>
    <w:p w:rsidR="00A521CF" w:rsidRDefault="006332AE" w:rsidP="00FE7FD1">
      <w:pPr>
        <w:pStyle w:val="PargrafodaLista"/>
        <w:numPr>
          <w:ilvl w:val="0"/>
          <w:numId w:val="15"/>
        </w:numPr>
        <w:rPr>
          <w:lang w:val="pt-BR"/>
        </w:rPr>
      </w:pPr>
      <w:r>
        <w:rPr>
          <w:lang w:val="pt-BR"/>
        </w:rPr>
        <w:t>O campo</w:t>
      </w:r>
      <w:r w:rsidR="00A521CF">
        <w:rPr>
          <w:lang w:val="pt-BR"/>
        </w:rPr>
        <w:t xml:space="preserve"> nome deve seguir a mesma regra de validação do cadastro de </w:t>
      </w:r>
      <w:r>
        <w:rPr>
          <w:lang w:val="pt-BR"/>
        </w:rPr>
        <w:t>empresas</w:t>
      </w:r>
      <w:r w:rsidR="00A521CF">
        <w:rPr>
          <w:lang w:val="pt-BR"/>
        </w:rPr>
        <w:t>.</w:t>
      </w: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810A9E" w:rsidRDefault="00810A9E" w:rsidP="00810A9E">
      <w:pPr>
        <w:rPr>
          <w:lang w:val="pt-BR"/>
        </w:rPr>
      </w:pPr>
    </w:p>
    <w:p w:rsidR="00A82F1A" w:rsidRPr="00914F09" w:rsidRDefault="003C7367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0" w:name="_Toc337456160"/>
      <w:proofErr w:type="spellStart"/>
      <w:r>
        <w:rPr>
          <w:lang w:val="pt-BR"/>
        </w:rPr>
        <w:lastRenderedPageBreak/>
        <w:t>L</w:t>
      </w:r>
      <w:r w:rsidR="00A82F1A">
        <w:rPr>
          <w:lang w:val="pt-BR"/>
        </w:rPr>
        <w:t>ogar</w:t>
      </w:r>
      <w:proofErr w:type="spellEnd"/>
      <w:r w:rsidR="00A82F1A">
        <w:rPr>
          <w:lang w:val="pt-BR"/>
        </w:rPr>
        <w:t xml:space="preserve"> no sistema</w:t>
      </w:r>
      <w:bookmarkEnd w:id="10"/>
    </w:p>
    <w:p w:rsidR="00A82F1A" w:rsidRPr="00914F09" w:rsidRDefault="00A82F1A" w:rsidP="00A82F1A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A82F1A" w:rsidRDefault="00A82F1A" w:rsidP="00A82F1A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A82F1A" w:rsidRPr="00C50422" w:rsidRDefault="00A82F1A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</w:t>
      </w:r>
      <w:proofErr w:type="gramStart"/>
      <w:r>
        <w:rPr>
          <w:i/>
          <w:lang w:val="pt-BR"/>
        </w:rPr>
        <w:t>dados .</w:t>
      </w:r>
      <w:proofErr w:type="gramEnd"/>
    </w:p>
    <w:p w:rsidR="00A82F1A" w:rsidRPr="00914F09" w:rsidRDefault="00A82F1A" w:rsidP="00A82F1A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A82F1A" w:rsidRPr="00A82F1A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 w:rsidRPr="00A82F1A">
        <w:rPr>
          <w:lang w:val="pt-BR"/>
        </w:rPr>
        <w:t xml:space="preserve">O </w:t>
      </w:r>
      <w:r>
        <w:rPr>
          <w:lang w:val="pt-BR"/>
        </w:rPr>
        <w:t>usuário</w:t>
      </w:r>
      <w:r w:rsidRPr="00A82F1A">
        <w:rPr>
          <w:lang w:val="pt-BR"/>
        </w:rPr>
        <w:t xml:space="preserve"> do sistema</w:t>
      </w:r>
      <w:r>
        <w:rPr>
          <w:lang w:val="pt-BR"/>
        </w:rPr>
        <w:t xml:space="preserve"> informa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a senha.</w:t>
      </w:r>
    </w:p>
    <w:p w:rsidR="00A82F1A" w:rsidRPr="00A82F1A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usuário clica em OK.</w:t>
      </w:r>
    </w:p>
    <w:p w:rsidR="00A82F1A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usuário entra no sistema.</w:t>
      </w:r>
    </w:p>
    <w:p w:rsidR="003C7367" w:rsidRPr="00A82F1A" w:rsidRDefault="003C7367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Caso de uso encerrado.</w:t>
      </w:r>
    </w:p>
    <w:p w:rsidR="00A82F1A" w:rsidRPr="00914F09" w:rsidRDefault="00A82F1A" w:rsidP="00A82F1A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</w:p>
    <w:p w:rsidR="00A82F1A" w:rsidRPr="00205908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</w:p>
    <w:p w:rsidR="00A82F1A" w:rsidRPr="00205908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 w:rsidRPr="00205908">
        <w:rPr>
          <w:lang w:val="pt-BR"/>
        </w:rPr>
        <w:t xml:space="preserve"> 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O usuário informa campo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inexistente.</w:t>
      </w:r>
    </w:p>
    <w:p w:rsidR="00A82F1A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O usuário informa um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não cadastrado.</w:t>
      </w:r>
    </w:p>
    <w:p w:rsidR="00A82F1A" w:rsidRPr="0074482C" w:rsidRDefault="00A82F1A" w:rsidP="00A82F1A">
      <w:pPr>
        <w:pStyle w:val="PargrafodaLista"/>
        <w:ind w:firstLine="0"/>
        <w:rPr>
          <w:lang w:val="pt-BR"/>
        </w:rPr>
      </w:pPr>
    </w:p>
    <w:p w:rsidR="00A82F1A" w:rsidRPr="0074482C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 w:rsidRPr="0074482C">
        <w:rPr>
          <w:lang w:val="pt-BR"/>
        </w:rPr>
        <w:t xml:space="preserve">O sistema deve exibir uma mensagem informando que </w:t>
      </w:r>
      <w:r>
        <w:rPr>
          <w:lang w:val="pt-BR"/>
        </w:rPr>
        <w:t xml:space="preserve">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não existe.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Usuário informa campo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não correspondente ao do cadastro.</w:t>
      </w:r>
    </w:p>
    <w:p w:rsidR="00A82F1A" w:rsidRPr="00205908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 w:rsidRPr="00205908">
        <w:rPr>
          <w:lang w:val="pt-BR"/>
        </w:rPr>
        <w:t xml:space="preserve">O </w:t>
      </w:r>
      <w:r>
        <w:rPr>
          <w:lang w:val="pt-BR"/>
        </w:rPr>
        <w:t xml:space="preserve">usuário informa seu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>, mas a senha está incorreta</w:t>
      </w:r>
      <w:r w:rsidRPr="00205908">
        <w:rPr>
          <w:lang w:val="pt-BR"/>
        </w:rPr>
        <w:t>.</w:t>
      </w:r>
    </w:p>
    <w:p w:rsidR="00A82F1A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 w:rsidRPr="00205908">
        <w:rPr>
          <w:lang w:val="pt-BR"/>
        </w:rPr>
        <w:t>O sistema deve exibir uma mensagem informando para o</w:t>
      </w:r>
      <w:r>
        <w:rPr>
          <w:lang w:val="pt-BR"/>
        </w:rPr>
        <w:t xml:space="preserve"> usuário que a senha está incorreta.</w:t>
      </w:r>
    </w:p>
    <w:p w:rsidR="00A82F1A" w:rsidRPr="00205908" w:rsidRDefault="00A82F1A" w:rsidP="00FE7FD1">
      <w:pPr>
        <w:pStyle w:val="PargrafodaLista"/>
        <w:numPr>
          <w:ilvl w:val="0"/>
          <w:numId w:val="17"/>
        </w:numPr>
        <w:rPr>
          <w:lang w:val="pt-BR"/>
        </w:rPr>
      </w:pPr>
      <w:r>
        <w:rPr>
          <w:lang w:val="pt-BR"/>
        </w:rPr>
        <w:t>O sistema deve exibir a opção esqueceu sua senha.</w:t>
      </w:r>
    </w:p>
    <w:p w:rsidR="00A82F1A" w:rsidRDefault="00A82F1A" w:rsidP="00A82F1A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733712" w:rsidRPr="00733712" w:rsidRDefault="00733712" w:rsidP="00FE7FD1">
      <w:pPr>
        <w:pStyle w:val="PargrafodaLista"/>
        <w:numPr>
          <w:ilvl w:val="0"/>
          <w:numId w:val="15"/>
        </w:num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3C7367" w:rsidRPr="00914F09" w:rsidRDefault="003C7367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1" w:name="_Toc337456161"/>
      <w:r>
        <w:rPr>
          <w:lang w:val="pt-BR"/>
        </w:rPr>
        <w:lastRenderedPageBreak/>
        <w:t>Solicitar senha de atendimento</w:t>
      </w:r>
      <w:bookmarkEnd w:id="11"/>
    </w:p>
    <w:p w:rsidR="003C7367" w:rsidRPr="00914F09" w:rsidRDefault="003C7367" w:rsidP="003C7367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3C7367" w:rsidRDefault="003C7367" w:rsidP="003C7367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3C7367" w:rsidRPr="00C50422" w:rsidRDefault="003C7367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 xml:space="preserve"> .</w:t>
      </w:r>
      <w:proofErr w:type="gramEnd"/>
    </w:p>
    <w:p w:rsidR="003C7367" w:rsidRPr="00914F09" w:rsidRDefault="003C7367" w:rsidP="003C7367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3C7367" w:rsidRPr="00A82F1A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 w:rsidRPr="00A82F1A">
        <w:rPr>
          <w:lang w:val="pt-BR"/>
        </w:rPr>
        <w:t xml:space="preserve">O </w:t>
      </w:r>
      <w:r>
        <w:rPr>
          <w:lang w:val="pt-BR"/>
        </w:rPr>
        <w:t>usuário</w:t>
      </w:r>
      <w:r w:rsidRPr="00A82F1A">
        <w:rPr>
          <w:lang w:val="pt-BR"/>
        </w:rPr>
        <w:t xml:space="preserve"> do sistema</w:t>
      </w:r>
      <w:r>
        <w:rPr>
          <w:lang w:val="pt-BR"/>
        </w:rPr>
        <w:t xml:space="preserve"> informa o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a senha.</w:t>
      </w:r>
    </w:p>
    <w:p w:rsidR="003C7367" w:rsidRPr="00A82F1A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usuário clica em OK.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usuário entra no sistema.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sistema exibe uma tela pedindo para informar o estado e a cidade da empresa que deseja solicitar a senha.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usuário escolhe o estado e a cidade.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O sistema exibe uma tela pedindo para informar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empresa que deseja solicitar a senha.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usuário escolhe a empresa e verifica as fichas disponíveis.</w:t>
      </w:r>
    </w:p>
    <w:p w:rsid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O usuário solicita a ficha.</w:t>
      </w:r>
    </w:p>
    <w:p w:rsidR="003C7367" w:rsidRPr="003C7367" w:rsidRDefault="003C7367" w:rsidP="00FE7FD1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Caso de uso encerrado.</w:t>
      </w:r>
    </w:p>
    <w:p w:rsidR="003C7367" w:rsidRPr="00914F09" w:rsidRDefault="003C7367" w:rsidP="003C7367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</w:p>
    <w:p w:rsidR="003C7367" w:rsidRPr="00930AA8" w:rsidRDefault="003C7367" w:rsidP="00930AA8">
      <w:pPr>
        <w:ind w:left="1440" w:firstLine="0"/>
        <w:rPr>
          <w:lang w:val="pt-BR"/>
        </w:rPr>
      </w:pPr>
    </w:p>
    <w:p w:rsidR="003C7367" w:rsidRPr="00205908" w:rsidRDefault="003C7367" w:rsidP="00930AA8">
      <w:pPr>
        <w:pStyle w:val="PargrafodaLista"/>
        <w:ind w:left="1800" w:firstLine="0"/>
        <w:rPr>
          <w:lang w:val="pt-BR"/>
        </w:rPr>
      </w:pPr>
      <w:r w:rsidRPr="00205908">
        <w:rPr>
          <w:lang w:val="pt-BR"/>
        </w:rPr>
        <w:t xml:space="preserve"> </w:t>
      </w:r>
    </w:p>
    <w:p w:rsidR="003C7367" w:rsidRPr="0074482C" w:rsidRDefault="003C7367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</w:p>
    <w:p w:rsidR="003C7367" w:rsidRPr="00205908" w:rsidRDefault="003C7367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</w:p>
    <w:p w:rsidR="003C7367" w:rsidRDefault="003C7367" w:rsidP="003C7367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3C7367" w:rsidRPr="00733712" w:rsidRDefault="003C7367" w:rsidP="00FE7FD1">
      <w:pPr>
        <w:pStyle w:val="PargrafodaLista"/>
        <w:numPr>
          <w:ilvl w:val="0"/>
          <w:numId w:val="15"/>
        </w:numPr>
        <w:rPr>
          <w:lang w:val="pt-BR"/>
        </w:rPr>
      </w:pPr>
    </w:p>
    <w:p w:rsidR="003C7367" w:rsidRDefault="003C7367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Pr="00914F09" w:rsidRDefault="00930AA8" w:rsidP="00FE7FD1">
      <w:pPr>
        <w:pStyle w:val="Ttulo1"/>
        <w:numPr>
          <w:ilvl w:val="0"/>
          <w:numId w:val="4"/>
        </w:numPr>
        <w:tabs>
          <w:tab w:val="left" w:pos="1560"/>
        </w:tabs>
        <w:ind w:left="1560" w:hanging="1560"/>
        <w:rPr>
          <w:lang w:val="pt-BR"/>
        </w:rPr>
      </w:pPr>
      <w:bookmarkStart w:id="12" w:name="_Toc337456162"/>
      <w:r>
        <w:rPr>
          <w:lang w:val="pt-BR"/>
        </w:rPr>
        <w:lastRenderedPageBreak/>
        <w:t>Consultar senha de atendimento</w:t>
      </w:r>
      <w:bookmarkEnd w:id="12"/>
    </w:p>
    <w:p w:rsidR="00930AA8" w:rsidRPr="00914F09" w:rsidRDefault="00930AA8" w:rsidP="00930AA8">
      <w:pPr>
        <w:rPr>
          <w:lang w:val="pt-BR"/>
        </w:rPr>
      </w:pPr>
      <w:proofErr w:type="gramStart"/>
      <w:r w:rsidRPr="00914F09">
        <w:rPr>
          <w:b/>
          <w:lang w:val="pt-BR"/>
        </w:rPr>
        <w:t>Ator</w:t>
      </w:r>
      <w:r>
        <w:rPr>
          <w:b/>
          <w:lang w:val="pt-BR"/>
        </w:rPr>
        <w:t>(</w:t>
      </w:r>
      <w:proofErr w:type="gramEnd"/>
      <w:r>
        <w:rPr>
          <w:b/>
          <w:lang w:val="pt-BR"/>
        </w:rPr>
        <w:t>es)</w:t>
      </w:r>
      <w:r w:rsidRPr="00914F09">
        <w:rPr>
          <w:lang w:val="pt-BR"/>
        </w:rPr>
        <w:t xml:space="preserve">: </w:t>
      </w:r>
      <w:r>
        <w:rPr>
          <w:lang w:val="pt-BR"/>
        </w:rPr>
        <w:t>Usuário</w:t>
      </w:r>
    </w:p>
    <w:p w:rsidR="00930AA8" w:rsidRDefault="00930AA8" w:rsidP="00930AA8">
      <w:pPr>
        <w:rPr>
          <w:lang w:val="pt-BR"/>
        </w:rPr>
      </w:pPr>
      <w:r w:rsidRPr="00914F09">
        <w:rPr>
          <w:b/>
          <w:lang w:val="pt-BR"/>
        </w:rPr>
        <w:t>Pré-Requisitos</w:t>
      </w:r>
      <w:r w:rsidRPr="00914F09">
        <w:rPr>
          <w:lang w:val="pt-BR"/>
        </w:rPr>
        <w:t xml:space="preserve">: </w:t>
      </w:r>
    </w:p>
    <w:p w:rsidR="00930AA8" w:rsidRPr="00C50422" w:rsidRDefault="00930AA8" w:rsidP="00FE7FD1">
      <w:pPr>
        <w:pStyle w:val="PargrafodaLista"/>
        <w:numPr>
          <w:ilvl w:val="0"/>
          <w:numId w:val="7"/>
        </w:numPr>
        <w:rPr>
          <w:i/>
          <w:lang w:val="pt-BR"/>
        </w:rPr>
      </w:pPr>
      <w:r>
        <w:rPr>
          <w:i/>
          <w:lang w:val="pt-BR"/>
        </w:rPr>
        <w:t xml:space="preserve">Usuário cadastrado na base de dados e </w:t>
      </w:r>
      <w:proofErr w:type="spellStart"/>
      <w:proofErr w:type="gramStart"/>
      <w:r>
        <w:rPr>
          <w:i/>
          <w:lang w:val="pt-BR"/>
        </w:rPr>
        <w:t>logado</w:t>
      </w:r>
      <w:proofErr w:type="spellEnd"/>
      <w:r>
        <w:rPr>
          <w:i/>
          <w:lang w:val="pt-BR"/>
        </w:rPr>
        <w:t xml:space="preserve"> .</w:t>
      </w:r>
      <w:proofErr w:type="gramEnd"/>
    </w:p>
    <w:p w:rsidR="00930AA8" w:rsidRPr="00914F09" w:rsidRDefault="00930AA8" w:rsidP="00930AA8">
      <w:pPr>
        <w:rPr>
          <w:b/>
          <w:lang w:val="pt-BR"/>
        </w:rPr>
      </w:pPr>
      <w:r w:rsidRPr="00914F09">
        <w:rPr>
          <w:b/>
          <w:lang w:val="pt-BR"/>
        </w:rPr>
        <w:t>Fluxo Principal:</w:t>
      </w:r>
    </w:p>
    <w:p w:rsidR="00930AA8" w:rsidRPr="00930AA8" w:rsidRDefault="00930AA8" w:rsidP="00FE7FD1">
      <w:pPr>
        <w:pStyle w:val="PargrafodaLista"/>
        <w:numPr>
          <w:ilvl w:val="0"/>
          <w:numId w:val="19"/>
        </w:numPr>
        <w:rPr>
          <w:lang w:val="pt-BR"/>
        </w:rPr>
      </w:pPr>
      <w:r w:rsidRPr="00930AA8">
        <w:rPr>
          <w:lang w:val="pt-BR"/>
        </w:rPr>
        <w:t xml:space="preserve">O usuário do sistema informa o </w:t>
      </w:r>
      <w:proofErr w:type="spellStart"/>
      <w:r w:rsidRPr="00930AA8">
        <w:rPr>
          <w:lang w:val="pt-BR"/>
        </w:rPr>
        <w:t>login</w:t>
      </w:r>
      <w:proofErr w:type="spellEnd"/>
      <w:r w:rsidRPr="00930AA8">
        <w:rPr>
          <w:lang w:val="pt-BR"/>
        </w:rPr>
        <w:t xml:space="preserve"> e a senha.</w:t>
      </w:r>
    </w:p>
    <w:p w:rsidR="00930AA8" w:rsidRPr="00930AA8" w:rsidRDefault="00930AA8" w:rsidP="00FE7FD1">
      <w:pPr>
        <w:pStyle w:val="PargrafodaLista"/>
        <w:numPr>
          <w:ilvl w:val="0"/>
          <w:numId w:val="19"/>
        </w:numPr>
        <w:rPr>
          <w:lang w:val="pt-BR"/>
        </w:rPr>
      </w:pPr>
      <w:r w:rsidRPr="00930AA8">
        <w:rPr>
          <w:lang w:val="pt-BR"/>
        </w:rPr>
        <w:t>O usuário clica em OK.</w:t>
      </w:r>
    </w:p>
    <w:p w:rsidR="00930AA8" w:rsidRPr="00930AA8" w:rsidRDefault="00930AA8" w:rsidP="00FE7FD1">
      <w:pPr>
        <w:pStyle w:val="PargrafodaLista"/>
        <w:numPr>
          <w:ilvl w:val="0"/>
          <w:numId w:val="19"/>
        </w:numPr>
        <w:rPr>
          <w:lang w:val="pt-BR"/>
        </w:rPr>
      </w:pPr>
      <w:r w:rsidRPr="00930AA8">
        <w:rPr>
          <w:lang w:val="pt-BR"/>
        </w:rPr>
        <w:t>O usuário entra no sistema.</w:t>
      </w:r>
    </w:p>
    <w:p w:rsidR="00930AA8" w:rsidRPr="00914F09" w:rsidRDefault="00930AA8" w:rsidP="00930AA8">
      <w:pPr>
        <w:rPr>
          <w:lang w:val="pt-BR"/>
        </w:rPr>
      </w:pPr>
      <w:r w:rsidRPr="00914F09">
        <w:rPr>
          <w:b/>
          <w:lang w:val="pt-BR"/>
        </w:rPr>
        <w:t>Fluxo Alternativo</w:t>
      </w:r>
      <w:r w:rsidRPr="00914F09">
        <w:rPr>
          <w:lang w:val="pt-BR"/>
        </w:rPr>
        <w:t xml:space="preserve">: </w:t>
      </w:r>
    </w:p>
    <w:p w:rsidR="00930AA8" w:rsidRPr="00930AA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</w:p>
    <w:p w:rsidR="00930AA8" w:rsidRPr="00205908" w:rsidRDefault="00930AA8" w:rsidP="00930AA8">
      <w:pPr>
        <w:rPr>
          <w:lang w:val="pt-BR"/>
        </w:rPr>
      </w:pPr>
      <w:r>
        <w:rPr>
          <w:b/>
          <w:lang w:val="pt-BR"/>
        </w:rPr>
        <w:t>Fluxo de Exceção</w:t>
      </w:r>
      <w:r>
        <w:rPr>
          <w:lang w:val="pt-BR"/>
        </w:rPr>
        <w:t xml:space="preserve">: </w:t>
      </w:r>
    </w:p>
    <w:p w:rsidR="00930AA8" w:rsidRDefault="00930AA8" w:rsidP="00930AA8">
      <w:pPr>
        <w:rPr>
          <w:lang w:val="pt-BR"/>
        </w:rPr>
      </w:pPr>
      <w:r>
        <w:rPr>
          <w:b/>
          <w:lang w:val="pt-BR"/>
        </w:rPr>
        <w:t>Regra de negócio</w:t>
      </w:r>
      <w:r>
        <w:rPr>
          <w:lang w:val="pt-BR"/>
        </w:rPr>
        <w:t xml:space="preserve">: </w:t>
      </w:r>
    </w:p>
    <w:p w:rsidR="00930AA8" w:rsidRPr="00733712" w:rsidRDefault="00930AA8" w:rsidP="00FE7FD1">
      <w:pPr>
        <w:pStyle w:val="PargrafodaLista"/>
        <w:numPr>
          <w:ilvl w:val="0"/>
          <w:numId w:val="15"/>
        </w:numPr>
        <w:rPr>
          <w:lang w:val="pt-BR"/>
        </w:rPr>
      </w:pPr>
    </w:p>
    <w:p w:rsidR="00930AA8" w:rsidRDefault="00930AA8" w:rsidP="00930AA8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930AA8" w:rsidRDefault="00930AA8" w:rsidP="003C7367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654982" w:rsidRDefault="00654982" w:rsidP="00733712">
      <w:pPr>
        <w:rPr>
          <w:lang w:val="pt-BR"/>
        </w:rPr>
      </w:pPr>
    </w:p>
    <w:p w:rsidR="00733712" w:rsidRDefault="00733712" w:rsidP="00733712">
      <w:pPr>
        <w:rPr>
          <w:lang w:val="pt-BR"/>
        </w:rPr>
      </w:pPr>
    </w:p>
    <w:p w:rsidR="00733712" w:rsidRPr="00733712" w:rsidRDefault="00733712" w:rsidP="00733712">
      <w:pPr>
        <w:rPr>
          <w:lang w:val="pt-BR"/>
        </w:rPr>
      </w:pPr>
    </w:p>
    <w:p w:rsidR="00A82F1A" w:rsidRDefault="00A82F1A" w:rsidP="00733712">
      <w:pPr>
        <w:rPr>
          <w:lang w:val="pt-BR"/>
        </w:rPr>
      </w:pPr>
    </w:p>
    <w:p w:rsidR="00733712" w:rsidRPr="00733712" w:rsidRDefault="00733712" w:rsidP="00733712">
      <w:pPr>
        <w:rPr>
          <w:lang w:val="pt-BR"/>
        </w:rPr>
      </w:pPr>
    </w:p>
    <w:p w:rsidR="00A82F1A" w:rsidRDefault="00A82F1A" w:rsidP="00A521CF">
      <w:pPr>
        <w:rPr>
          <w:lang w:val="pt-BR"/>
        </w:rPr>
      </w:pPr>
    </w:p>
    <w:p w:rsidR="00A521CF" w:rsidRPr="007E0CC3" w:rsidRDefault="00A521CF" w:rsidP="007E0CC3">
      <w:pPr>
        <w:rPr>
          <w:lang w:val="pt-BR"/>
        </w:rPr>
      </w:pPr>
    </w:p>
    <w:sectPr w:rsidR="00A521CF" w:rsidRPr="007E0CC3" w:rsidSect="00645B8C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C68" w:rsidRDefault="006F5C68" w:rsidP="00645B8C">
      <w:pPr>
        <w:spacing w:after="0"/>
      </w:pPr>
      <w:r>
        <w:separator/>
      </w:r>
    </w:p>
  </w:endnote>
  <w:endnote w:type="continuationSeparator" w:id="0">
    <w:p w:rsidR="006F5C68" w:rsidRDefault="006F5C68" w:rsidP="00645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1969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073" w:rsidRDefault="00FE7FD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116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B22073" w:rsidRDefault="00B220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C68" w:rsidRDefault="006F5C68" w:rsidP="00645B8C">
      <w:pPr>
        <w:spacing w:after="0"/>
      </w:pPr>
      <w:r>
        <w:separator/>
      </w:r>
    </w:p>
  </w:footnote>
  <w:footnote w:type="continuationSeparator" w:id="0">
    <w:p w:rsidR="006F5C68" w:rsidRDefault="006F5C68" w:rsidP="00645B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7"/>
      <w:gridCol w:w="3089"/>
    </w:tblGrid>
    <w:tr w:rsidR="00B22073" w:rsidRPr="00C50422" w:rsidTr="00C50422">
      <w:tc>
        <w:tcPr>
          <w:tcW w:w="6487" w:type="dxa"/>
        </w:tcPr>
        <w:p w:rsidR="00B22073" w:rsidRPr="00C50422" w:rsidRDefault="006F5C68" w:rsidP="00C50422">
          <w:pPr>
            <w:pStyle w:val="Cabealho"/>
            <w:rPr>
              <w:color w:val="BFBFBF" w:themeColor="background1" w:themeShade="BF"/>
              <w:lang w:val="pt-BR"/>
            </w:rPr>
          </w:pPr>
          <w:sdt>
            <w:sdtPr>
              <w:rPr>
                <w:color w:val="BFBFBF" w:themeColor="background1" w:themeShade="BF"/>
              </w:rPr>
              <w:alias w:val="Empresa"/>
              <w:tag w:val=""/>
              <w:id w:val="7363296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proofErr w:type="gramStart"/>
              <w:r w:rsidR="00306D81">
                <w:rPr>
                  <w:color w:val="BFBFBF" w:themeColor="background1" w:themeShade="BF"/>
                  <w:lang w:val="pt-BR"/>
                </w:rPr>
                <w:t>LeafSoftware</w:t>
              </w:r>
              <w:proofErr w:type="spellEnd"/>
              <w:proofErr w:type="gramEnd"/>
            </w:sdtContent>
          </w:sdt>
          <w:r w:rsidR="00B22073" w:rsidRPr="00C50422">
            <w:rPr>
              <w:color w:val="BFBFBF" w:themeColor="background1" w:themeShade="BF"/>
              <w:lang w:val="pt-BR"/>
            </w:rPr>
            <w:t xml:space="preserve"> - </w:t>
          </w:r>
          <w:r w:rsidR="00B22073" w:rsidRPr="00C50422">
            <w:rPr>
              <w:i/>
              <w:color w:val="BFBFBF" w:themeColor="background1" w:themeShade="BF"/>
              <w:lang w:val="pt-BR"/>
            </w:rPr>
            <w:t xml:space="preserve">Documento de Casos de Uso </w:t>
          </w:r>
        </w:p>
      </w:tc>
      <w:sdt>
        <w:sdtPr>
          <w:rPr>
            <w:color w:val="BFBFBF" w:themeColor="background1" w:themeShade="BF"/>
          </w:rPr>
          <w:alias w:val="Data de Publicação"/>
          <w:tag w:val=""/>
          <w:id w:val="231818059"/>
          <w:dataBinding w:prefixMappings="xmlns:ns0='http://schemas.microsoft.com/office/2006/coverPageProps' " w:xpath="/ns0:CoverPageProperties[1]/ns0:PublishDate[1]" w:storeItemID="{55AF091B-3C7A-41E3-B477-F2FDAA23CFDA}"/>
          <w:date w:fullDate="2012-09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3089" w:type="dxa"/>
            </w:tcPr>
            <w:p w:rsidR="00B22073" w:rsidRPr="00C50422" w:rsidRDefault="00306D81" w:rsidP="00C50422">
              <w:pPr>
                <w:pStyle w:val="Cabealho"/>
                <w:jc w:val="right"/>
                <w:rPr>
                  <w:color w:val="BFBFBF" w:themeColor="background1" w:themeShade="BF"/>
                </w:rPr>
              </w:pPr>
              <w:r>
                <w:rPr>
                  <w:color w:val="BFBFBF" w:themeColor="background1" w:themeShade="BF"/>
                  <w:lang w:val="pt-BR"/>
                </w:rPr>
                <w:t>10/09/2012</w:t>
              </w:r>
            </w:p>
          </w:tc>
        </w:sdtContent>
      </w:sdt>
    </w:tr>
  </w:tbl>
  <w:p w:rsidR="00B22073" w:rsidRDefault="00B220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3E78"/>
    <w:multiLevelType w:val="hybridMultilevel"/>
    <w:tmpl w:val="892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337CE"/>
    <w:multiLevelType w:val="hybridMultilevel"/>
    <w:tmpl w:val="351E4E00"/>
    <w:lvl w:ilvl="0" w:tplc="26CA80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49546D"/>
    <w:multiLevelType w:val="hybridMultilevel"/>
    <w:tmpl w:val="524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36CA4"/>
    <w:multiLevelType w:val="hybridMultilevel"/>
    <w:tmpl w:val="062E88F2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97A8E"/>
    <w:multiLevelType w:val="hybridMultilevel"/>
    <w:tmpl w:val="6988F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31A71"/>
    <w:multiLevelType w:val="hybridMultilevel"/>
    <w:tmpl w:val="D294F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C723D"/>
    <w:multiLevelType w:val="hybridMultilevel"/>
    <w:tmpl w:val="67A6B7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9748C"/>
    <w:multiLevelType w:val="hybridMultilevel"/>
    <w:tmpl w:val="6D5001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15CC1"/>
    <w:multiLevelType w:val="hybridMultilevel"/>
    <w:tmpl w:val="52389C1A"/>
    <w:lvl w:ilvl="0" w:tplc="14B6F3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F3B38"/>
    <w:multiLevelType w:val="hybridMultilevel"/>
    <w:tmpl w:val="4B24F4A4"/>
    <w:lvl w:ilvl="0" w:tplc="14B6F39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76EE0"/>
    <w:multiLevelType w:val="hybridMultilevel"/>
    <w:tmpl w:val="C89C9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524AFF"/>
    <w:multiLevelType w:val="hybridMultilevel"/>
    <w:tmpl w:val="4C9A01CE"/>
    <w:lvl w:ilvl="0" w:tplc="8B141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1B0E26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F28A1"/>
    <w:multiLevelType w:val="hybridMultilevel"/>
    <w:tmpl w:val="9D7E83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E2F52E2"/>
    <w:multiLevelType w:val="hybridMultilevel"/>
    <w:tmpl w:val="F5742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312414B"/>
    <w:multiLevelType w:val="hybridMultilevel"/>
    <w:tmpl w:val="44F6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1B2D9F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351347"/>
    <w:multiLevelType w:val="hybridMultilevel"/>
    <w:tmpl w:val="A8FC4C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980B14"/>
    <w:multiLevelType w:val="hybridMultilevel"/>
    <w:tmpl w:val="11600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20E68"/>
    <w:multiLevelType w:val="hybridMultilevel"/>
    <w:tmpl w:val="A3D6F6E8"/>
    <w:lvl w:ilvl="0" w:tplc="26CA80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B511EC"/>
    <w:multiLevelType w:val="hybridMultilevel"/>
    <w:tmpl w:val="86EA3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9015D"/>
    <w:multiLevelType w:val="hybridMultilevel"/>
    <w:tmpl w:val="E2C4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743C3"/>
    <w:multiLevelType w:val="hybridMultilevel"/>
    <w:tmpl w:val="42B22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F014BF"/>
    <w:multiLevelType w:val="hybridMultilevel"/>
    <w:tmpl w:val="31864482"/>
    <w:lvl w:ilvl="0" w:tplc="2CB0CCF0">
      <w:start w:val="1"/>
      <w:numFmt w:val="decimal"/>
      <w:lvlText w:val="[CDU 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BE7F05"/>
    <w:multiLevelType w:val="hybridMultilevel"/>
    <w:tmpl w:val="CD5CC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F53B9"/>
    <w:multiLevelType w:val="hybridMultilevel"/>
    <w:tmpl w:val="BDE23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55D40"/>
    <w:multiLevelType w:val="hybridMultilevel"/>
    <w:tmpl w:val="F37CA536"/>
    <w:lvl w:ilvl="0" w:tplc="8B141E8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F34B0D"/>
    <w:multiLevelType w:val="hybridMultilevel"/>
    <w:tmpl w:val="9A460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9661B8"/>
    <w:multiLevelType w:val="hybridMultilevel"/>
    <w:tmpl w:val="DADA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"/>
  </w:num>
  <w:num w:numId="4">
    <w:abstractNumId w:val="23"/>
  </w:num>
  <w:num w:numId="5">
    <w:abstractNumId w:val="12"/>
  </w:num>
  <w:num w:numId="6">
    <w:abstractNumId w:val="0"/>
  </w:num>
  <w:num w:numId="7">
    <w:abstractNumId w:val="15"/>
  </w:num>
  <w:num w:numId="8">
    <w:abstractNumId w:val="14"/>
  </w:num>
  <w:num w:numId="9">
    <w:abstractNumId w:val="25"/>
  </w:num>
  <w:num w:numId="10">
    <w:abstractNumId w:val="22"/>
  </w:num>
  <w:num w:numId="11">
    <w:abstractNumId w:val="5"/>
  </w:num>
  <w:num w:numId="12">
    <w:abstractNumId w:val="17"/>
  </w:num>
  <w:num w:numId="13">
    <w:abstractNumId w:val="27"/>
  </w:num>
  <w:num w:numId="14">
    <w:abstractNumId w:val="16"/>
  </w:num>
  <w:num w:numId="15">
    <w:abstractNumId w:val="13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28"/>
  </w:num>
  <w:num w:numId="21">
    <w:abstractNumId w:val="10"/>
  </w:num>
  <w:num w:numId="22">
    <w:abstractNumId w:val="26"/>
  </w:num>
  <w:num w:numId="23">
    <w:abstractNumId w:val="11"/>
  </w:num>
  <w:num w:numId="24">
    <w:abstractNumId w:val="3"/>
  </w:num>
  <w:num w:numId="25">
    <w:abstractNumId w:val="7"/>
  </w:num>
  <w:num w:numId="26">
    <w:abstractNumId w:val="4"/>
  </w:num>
  <w:num w:numId="27">
    <w:abstractNumId w:val="6"/>
  </w:num>
  <w:num w:numId="28">
    <w:abstractNumId w:val="24"/>
  </w:num>
  <w:num w:numId="29">
    <w:abstractNumId w:val="1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4E36"/>
    <w:rsid w:val="00016772"/>
    <w:rsid w:val="000A5EBF"/>
    <w:rsid w:val="000B1831"/>
    <w:rsid w:val="000B5D07"/>
    <w:rsid w:val="001C1F70"/>
    <w:rsid w:val="00205908"/>
    <w:rsid w:val="00234C23"/>
    <w:rsid w:val="0024024C"/>
    <w:rsid w:val="002673B2"/>
    <w:rsid w:val="00287396"/>
    <w:rsid w:val="002C3F7C"/>
    <w:rsid w:val="00306D81"/>
    <w:rsid w:val="00344284"/>
    <w:rsid w:val="0034444D"/>
    <w:rsid w:val="003971E7"/>
    <w:rsid w:val="003C7367"/>
    <w:rsid w:val="003F466A"/>
    <w:rsid w:val="003F7B4F"/>
    <w:rsid w:val="0040754E"/>
    <w:rsid w:val="00424344"/>
    <w:rsid w:val="004E15E8"/>
    <w:rsid w:val="004F01E5"/>
    <w:rsid w:val="00510EB0"/>
    <w:rsid w:val="00532603"/>
    <w:rsid w:val="0056347C"/>
    <w:rsid w:val="00587D53"/>
    <w:rsid w:val="005920D6"/>
    <w:rsid w:val="005D09F1"/>
    <w:rsid w:val="005E2052"/>
    <w:rsid w:val="005F096C"/>
    <w:rsid w:val="006332AE"/>
    <w:rsid w:val="00645B8C"/>
    <w:rsid w:val="00647A87"/>
    <w:rsid w:val="00654982"/>
    <w:rsid w:val="00674222"/>
    <w:rsid w:val="00677E5C"/>
    <w:rsid w:val="006C5825"/>
    <w:rsid w:val="006E4EE9"/>
    <w:rsid w:val="006F5C68"/>
    <w:rsid w:val="00725906"/>
    <w:rsid w:val="00733712"/>
    <w:rsid w:val="0074482C"/>
    <w:rsid w:val="00744F24"/>
    <w:rsid w:val="007E0CC3"/>
    <w:rsid w:val="00810A9E"/>
    <w:rsid w:val="00904D96"/>
    <w:rsid w:val="00912B49"/>
    <w:rsid w:val="00914F09"/>
    <w:rsid w:val="00930AA8"/>
    <w:rsid w:val="0095495A"/>
    <w:rsid w:val="00955940"/>
    <w:rsid w:val="009A6872"/>
    <w:rsid w:val="009C3677"/>
    <w:rsid w:val="009C3D87"/>
    <w:rsid w:val="00A43D2A"/>
    <w:rsid w:val="00A44B46"/>
    <w:rsid w:val="00A521CF"/>
    <w:rsid w:val="00A66CA9"/>
    <w:rsid w:val="00A82F1A"/>
    <w:rsid w:val="00A8706B"/>
    <w:rsid w:val="00AA1404"/>
    <w:rsid w:val="00AB6E0F"/>
    <w:rsid w:val="00B1396E"/>
    <w:rsid w:val="00B13DCD"/>
    <w:rsid w:val="00B22073"/>
    <w:rsid w:val="00B27EFA"/>
    <w:rsid w:val="00B83BAB"/>
    <w:rsid w:val="00BE4E36"/>
    <w:rsid w:val="00C2539D"/>
    <w:rsid w:val="00C3705F"/>
    <w:rsid w:val="00C50422"/>
    <w:rsid w:val="00C62A10"/>
    <w:rsid w:val="00CD5118"/>
    <w:rsid w:val="00D4012A"/>
    <w:rsid w:val="00D506D6"/>
    <w:rsid w:val="00D51168"/>
    <w:rsid w:val="00D8575A"/>
    <w:rsid w:val="00DC69DE"/>
    <w:rsid w:val="00E046C9"/>
    <w:rsid w:val="00E177B8"/>
    <w:rsid w:val="00E73D6C"/>
    <w:rsid w:val="00E94F75"/>
    <w:rsid w:val="00EC34B2"/>
    <w:rsid w:val="00F07D77"/>
    <w:rsid w:val="00F50330"/>
    <w:rsid w:val="00FB52A3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422"/>
    <w:pPr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12B49"/>
    <w:pPr>
      <w:pageBreakBefore/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2B49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B49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B49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B49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B49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B49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B49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B49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2B4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2B49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B49"/>
    <w:pPr>
      <w:outlineLvl w:val="9"/>
    </w:pPr>
    <w:rPr>
      <w:lang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645B8C"/>
    <w:pPr>
      <w:spacing w:after="100"/>
    </w:pPr>
  </w:style>
  <w:style w:type="character" w:styleId="Hyperlink">
    <w:name w:val="Hyperlink"/>
    <w:basedOn w:val="Fontepargpadro"/>
    <w:uiPriority w:val="99"/>
    <w:unhideWhenUsed/>
    <w:rsid w:val="00645B8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B8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B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5B8C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912B49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912B49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B49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12B49"/>
    <w:rPr>
      <w:i/>
      <w:iCs/>
      <w:color w:val="808080" w:themeColor="text1" w:themeTint="7F"/>
      <w:spacing w:val="10"/>
      <w:sz w:val="24"/>
      <w:szCs w:val="24"/>
    </w:rPr>
  </w:style>
  <w:style w:type="character" w:styleId="nfaseSutil">
    <w:name w:val="Subtle Emphasis"/>
    <w:uiPriority w:val="19"/>
    <w:qFormat/>
    <w:rsid w:val="00912B49"/>
    <w:rPr>
      <w:i/>
      <w:iC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45B8C"/>
  </w:style>
  <w:style w:type="paragraph" w:styleId="Rodap">
    <w:name w:val="footer"/>
    <w:basedOn w:val="Normal"/>
    <w:link w:val="RodapChar"/>
    <w:uiPriority w:val="99"/>
    <w:unhideWhenUsed/>
    <w:rsid w:val="00645B8C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45B8C"/>
  </w:style>
  <w:style w:type="table" w:styleId="Tabelacomgrade">
    <w:name w:val="Table Grid"/>
    <w:basedOn w:val="Tabelanormal"/>
    <w:uiPriority w:val="59"/>
    <w:rsid w:val="0064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912B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B4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B4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2B49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12B49"/>
    <w:rPr>
      <w:b/>
      <w:bCs/>
      <w:spacing w:val="0"/>
    </w:rPr>
  </w:style>
  <w:style w:type="character" w:styleId="nfase">
    <w:name w:val="Emphasis"/>
    <w:uiPriority w:val="20"/>
    <w:qFormat/>
    <w:rsid w:val="00912B49"/>
    <w:rPr>
      <w:b/>
      <w:bCs/>
      <w:i/>
      <w:iCs/>
      <w:color w:val="auto"/>
    </w:rPr>
  </w:style>
  <w:style w:type="paragraph" w:styleId="SemEspaamento">
    <w:name w:val="No Spacing"/>
    <w:basedOn w:val="Normal"/>
    <w:uiPriority w:val="1"/>
    <w:qFormat/>
    <w:rsid w:val="00912B49"/>
    <w:pPr>
      <w:spacing w:after="0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912B49"/>
    <w:rPr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912B49"/>
    <w:rPr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B49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B4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nfaseIntensa">
    <w:name w:val="Intense Emphasis"/>
    <w:uiPriority w:val="21"/>
    <w:qFormat/>
    <w:rsid w:val="00912B49"/>
    <w:rPr>
      <w:b/>
      <w:bCs/>
      <w:i/>
      <w:iCs/>
      <w:color w:val="auto"/>
      <w:u w:val="single"/>
    </w:rPr>
  </w:style>
  <w:style w:type="character" w:styleId="RefernciaSutil">
    <w:name w:val="Subtle Reference"/>
    <w:uiPriority w:val="31"/>
    <w:qFormat/>
    <w:rsid w:val="00912B49"/>
    <w:rPr>
      <w:smallCaps/>
    </w:rPr>
  </w:style>
  <w:style w:type="character" w:styleId="RefernciaIntensa">
    <w:name w:val="Intense Reference"/>
    <w:uiPriority w:val="32"/>
    <w:qFormat/>
    <w:rsid w:val="00912B49"/>
    <w:rPr>
      <w:b/>
      <w:bCs/>
      <w:smallCaps/>
      <w:color w:val="auto"/>
    </w:rPr>
  </w:style>
  <w:style w:type="character" w:styleId="TtulodoLivro">
    <w:name w:val="Book Title"/>
    <w:uiPriority w:val="33"/>
    <w:qFormat/>
    <w:rsid w:val="00912B4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Tabletext">
    <w:name w:val="Tabletext"/>
    <w:basedOn w:val="Normal"/>
    <w:rsid w:val="00C50422"/>
    <w:pPr>
      <w:keepLines/>
      <w:widowControl w:val="0"/>
      <w:spacing w:after="120" w:line="240" w:lineRule="atLeast"/>
      <w:ind w:firstLine="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essa%20Lima\Downloads\CD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0E5426F3994E92984186733C7241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673CE-7F6C-42C1-B052-CABA99A0FAAB}"/>
      </w:docPartPr>
      <w:docPartBody>
        <w:p w:rsidR="00F31DBF" w:rsidRDefault="00EA063A">
          <w:pPr>
            <w:pStyle w:val="730E5426F3994E92984186733C724185"/>
          </w:pPr>
          <w:r w:rsidRPr="000700DC">
            <w:rPr>
              <w:rStyle w:val="TextodoEspaoReservado"/>
            </w:rPr>
            <w:t>[Título]</w:t>
          </w:r>
        </w:p>
      </w:docPartBody>
    </w:docPart>
    <w:docPart>
      <w:docPartPr>
        <w:name w:val="8387984E1A324DCC9C5DC25EB15CF8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D3CE01-FCF1-426B-82FD-D7733AFCD05A}"/>
      </w:docPartPr>
      <w:docPartBody>
        <w:p w:rsidR="00F31DBF" w:rsidRDefault="00EA063A">
          <w:pPr>
            <w:pStyle w:val="8387984E1A324DCC9C5DC25EB15CF8A3"/>
          </w:pPr>
          <w:r w:rsidRPr="000700DC">
            <w:rPr>
              <w:rStyle w:val="TextodoEspaoReservado"/>
            </w:rPr>
            <w:t>[Empresa]</w:t>
          </w:r>
        </w:p>
      </w:docPartBody>
    </w:docPart>
    <w:docPart>
      <w:docPartPr>
        <w:name w:val="94D97971D3E44D8C914EE7038667F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FBC53-8B7B-4BA8-B6A3-15013982049C}"/>
      </w:docPartPr>
      <w:docPartBody>
        <w:p w:rsidR="00F31DBF" w:rsidRDefault="00EA063A">
          <w:pPr>
            <w:pStyle w:val="94D97971D3E44D8C914EE7038667F0BC"/>
          </w:pPr>
          <w:r w:rsidRPr="000700D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063A"/>
    <w:rsid w:val="004151A6"/>
    <w:rsid w:val="00A006E9"/>
    <w:rsid w:val="00BF2917"/>
    <w:rsid w:val="00EA063A"/>
    <w:rsid w:val="00F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D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31DBF"/>
    <w:rPr>
      <w:color w:val="808080"/>
    </w:rPr>
  </w:style>
  <w:style w:type="paragraph" w:customStyle="1" w:styleId="730E5426F3994E92984186733C724185">
    <w:name w:val="730E5426F3994E92984186733C724185"/>
    <w:rsid w:val="00F31DBF"/>
  </w:style>
  <w:style w:type="paragraph" w:customStyle="1" w:styleId="8387984E1A324DCC9C5DC25EB15CF8A3">
    <w:name w:val="8387984E1A324DCC9C5DC25EB15CF8A3"/>
    <w:rsid w:val="00F31DBF"/>
  </w:style>
  <w:style w:type="paragraph" w:customStyle="1" w:styleId="94D97971D3E44D8C914EE7038667F0BC">
    <w:name w:val="94D97971D3E44D8C914EE7038667F0BC"/>
    <w:rsid w:val="00F31D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05547-350D-43A8-B8F2-C94758F1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CDU.dotx</Template>
  <TotalTime>184</TotalTime>
  <Pages>16</Pages>
  <Words>1883</Words>
  <Characters>10173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Casos de Uso</vt:lpstr>
      <vt:lpstr>Documento de Casos de Uso</vt:lpstr>
    </vt:vector>
  </TitlesOfParts>
  <Company>LeafSoftware</Company>
  <LinksUpToDate>false</LinksUpToDate>
  <CharactersWithSpaces>12032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Casos de Uso</dc:title>
  <dc:creator>vagner</dc:creator>
  <cp:lastModifiedBy>vagner</cp:lastModifiedBy>
  <cp:revision>35</cp:revision>
  <dcterms:created xsi:type="dcterms:W3CDTF">2012-09-12T12:21:00Z</dcterms:created>
  <dcterms:modified xsi:type="dcterms:W3CDTF">2012-10-08T21:11:00Z</dcterms:modified>
</cp:coreProperties>
</file>