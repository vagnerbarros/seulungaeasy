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C5C" w:rsidRPr="00341E58" w:rsidRDefault="00F8645C">
      <w:pPr>
        <w:pStyle w:val="Ttulo"/>
        <w:jc w:val="right"/>
        <w:rPr>
          <w:lang w:val="pt-BR"/>
        </w:rPr>
      </w:pPr>
      <w:r>
        <w:rPr>
          <w:lang w:val="pt-BR"/>
        </w:rPr>
        <w:t>Sistema Móvel de Gerenciamento de Filas</w:t>
      </w:r>
    </w:p>
    <w:p w:rsidR="00EE4C5C" w:rsidRPr="00341E58" w:rsidRDefault="00341E58">
      <w:pPr>
        <w:pStyle w:val="Ttulo"/>
        <w:jc w:val="right"/>
        <w:rPr>
          <w:lang w:val="pt-BR"/>
        </w:rPr>
      </w:pPr>
      <w:r w:rsidRPr="00341E58">
        <w:rPr>
          <w:lang w:val="pt-BR"/>
        </w:rPr>
        <w:t xml:space="preserve">Documento de </w:t>
      </w:r>
      <w:r w:rsidR="003B5101">
        <w:rPr>
          <w:lang w:val="pt-BR"/>
        </w:rPr>
        <w:t>Requisitos</w:t>
      </w:r>
    </w:p>
    <w:p w:rsidR="00EE4C5C" w:rsidRPr="00341E58" w:rsidRDefault="00EE4C5C">
      <w:pPr>
        <w:pStyle w:val="Ttulo"/>
        <w:jc w:val="right"/>
        <w:rPr>
          <w:lang w:val="pt-BR"/>
        </w:rPr>
      </w:pPr>
    </w:p>
    <w:p w:rsidR="00EE4C5C" w:rsidRPr="00341E58" w:rsidRDefault="00341E58">
      <w:pPr>
        <w:pStyle w:val="Ttulo"/>
        <w:jc w:val="right"/>
        <w:rPr>
          <w:sz w:val="28"/>
          <w:lang w:val="pt-BR"/>
        </w:rPr>
      </w:pPr>
      <w:r w:rsidRPr="00341E58">
        <w:rPr>
          <w:sz w:val="28"/>
          <w:lang w:val="pt-BR"/>
        </w:rPr>
        <w:t>Versão</w:t>
      </w:r>
      <w:r w:rsidR="00EE4C5C" w:rsidRPr="00341E58">
        <w:rPr>
          <w:sz w:val="28"/>
          <w:lang w:val="pt-BR"/>
        </w:rPr>
        <w:t xml:space="preserve"> &lt;1.0&gt;</w:t>
      </w:r>
    </w:p>
    <w:p w:rsidR="00EE4C5C" w:rsidRPr="00341E58" w:rsidRDefault="00EE4C5C">
      <w:pPr>
        <w:pStyle w:val="Corpodetexto"/>
        <w:rPr>
          <w:lang w:val="pt-BR"/>
        </w:rPr>
      </w:pPr>
    </w:p>
    <w:p w:rsidR="00EE4C5C" w:rsidRPr="00341E58" w:rsidRDefault="00EE4C5C">
      <w:pPr>
        <w:pStyle w:val="InfoBlue"/>
        <w:rPr>
          <w:lang w:val="pt-BR"/>
        </w:rPr>
        <w:sectPr w:rsidR="00EE4C5C" w:rsidRPr="00341E5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E4C5C" w:rsidRPr="003838E5" w:rsidRDefault="00341E58">
      <w:pPr>
        <w:pStyle w:val="Ttulo"/>
        <w:rPr>
          <w:lang w:val="pt-BR"/>
        </w:rPr>
      </w:pPr>
      <w:r w:rsidRPr="003838E5">
        <w:rPr>
          <w:lang w:val="pt-BR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E4C5C">
        <w:tc>
          <w:tcPr>
            <w:tcW w:w="2304" w:type="dxa"/>
          </w:tcPr>
          <w:p w:rsidR="00EE4C5C" w:rsidRDefault="00341E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</w:tcPr>
          <w:p w:rsidR="00EE4C5C" w:rsidRDefault="00341E5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Versão</w:t>
            </w:r>
            <w:proofErr w:type="spellEnd"/>
          </w:p>
        </w:tc>
        <w:tc>
          <w:tcPr>
            <w:tcW w:w="3744" w:type="dxa"/>
          </w:tcPr>
          <w:p w:rsidR="00EE4C5C" w:rsidRDefault="00341E5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2304" w:type="dxa"/>
          </w:tcPr>
          <w:p w:rsidR="00EE4C5C" w:rsidRDefault="00341E5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EE4C5C">
        <w:tc>
          <w:tcPr>
            <w:tcW w:w="2304" w:type="dxa"/>
          </w:tcPr>
          <w:p w:rsidR="00EE4C5C" w:rsidRDefault="00F8645C">
            <w:pPr>
              <w:pStyle w:val="Tabletext"/>
            </w:pPr>
            <w:r>
              <w:t>10/09/12</w:t>
            </w:r>
          </w:p>
        </w:tc>
        <w:tc>
          <w:tcPr>
            <w:tcW w:w="1152" w:type="dxa"/>
          </w:tcPr>
          <w:p w:rsidR="00EE4C5C" w:rsidRDefault="00F8645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E4C5C" w:rsidRDefault="00F8645C">
            <w:pPr>
              <w:pStyle w:val="Tabletext"/>
            </w:pPr>
            <w:proofErr w:type="spellStart"/>
            <w:r>
              <w:t>Criação</w:t>
            </w:r>
            <w:proofErr w:type="spellEnd"/>
          </w:p>
        </w:tc>
        <w:tc>
          <w:tcPr>
            <w:tcW w:w="2304" w:type="dxa"/>
          </w:tcPr>
          <w:p w:rsidR="00EE4C5C" w:rsidRDefault="00F8645C">
            <w:pPr>
              <w:pStyle w:val="Tabletext"/>
            </w:pPr>
            <w:proofErr w:type="spellStart"/>
            <w:r>
              <w:t>Vagner</w:t>
            </w:r>
            <w:proofErr w:type="spellEnd"/>
          </w:p>
        </w:tc>
      </w:tr>
      <w:tr w:rsidR="00EE4C5C">
        <w:tc>
          <w:tcPr>
            <w:tcW w:w="2304" w:type="dxa"/>
          </w:tcPr>
          <w:p w:rsidR="00EE4C5C" w:rsidRDefault="00241DD0">
            <w:pPr>
              <w:pStyle w:val="Tabletext"/>
            </w:pPr>
            <w:r>
              <w:t>19/10/12</w:t>
            </w:r>
          </w:p>
        </w:tc>
        <w:tc>
          <w:tcPr>
            <w:tcW w:w="1152" w:type="dxa"/>
          </w:tcPr>
          <w:p w:rsidR="00EE4C5C" w:rsidRDefault="00241DD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E4C5C" w:rsidRDefault="00241DD0">
            <w:pPr>
              <w:pStyle w:val="Tabletext"/>
            </w:pPr>
            <w:proofErr w:type="spellStart"/>
            <w:r>
              <w:t>Revisão</w:t>
            </w:r>
            <w:proofErr w:type="spellEnd"/>
          </w:p>
        </w:tc>
        <w:tc>
          <w:tcPr>
            <w:tcW w:w="2304" w:type="dxa"/>
          </w:tcPr>
          <w:p w:rsidR="00EE4C5C" w:rsidRDefault="00241DD0">
            <w:pPr>
              <w:pStyle w:val="Tabletext"/>
            </w:pPr>
            <w:proofErr w:type="spellStart"/>
            <w:r>
              <w:t>Vagner</w:t>
            </w:r>
            <w:proofErr w:type="spellEnd"/>
          </w:p>
        </w:tc>
      </w:tr>
      <w:tr w:rsidR="00EE4C5C">
        <w:tc>
          <w:tcPr>
            <w:tcW w:w="2304" w:type="dxa"/>
          </w:tcPr>
          <w:p w:rsidR="00EE4C5C" w:rsidRDefault="00EE4C5C">
            <w:pPr>
              <w:pStyle w:val="Tabletext"/>
            </w:pPr>
          </w:p>
        </w:tc>
        <w:tc>
          <w:tcPr>
            <w:tcW w:w="1152" w:type="dxa"/>
          </w:tcPr>
          <w:p w:rsidR="00EE4C5C" w:rsidRDefault="00EE4C5C">
            <w:pPr>
              <w:pStyle w:val="Tabletext"/>
            </w:pPr>
          </w:p>
        </w:tc>
        <w:tc>
          <w:tcPr>
            <w:tcW w:w="3744" w:type="dxa"/>
          </w:tcPr>
          <w:p w:rsidR="00EE4C5C" w:rsidRDefault="00EE4C5C">
            <w:pPr>
              <w:pStyle w:val="Tabletext"/>
            </w:pPr>
          </w:p>
        </w:tc>
        <w:tc>
          <w:tcPr>
            <w:tcW w:w="2304" w:type="dxa"/>
          </w:tcPr>
          <w:p w:rsidR="00EE4C5C" w:rsidRDefault="00EE4C5C">
            <w:pPr>
              <w:pStyle w:val="Tabletext"/>
            </w:pPr>
          </w:p>
        </w:tc>
      </w:tr>
      <w:tr w:rsidR="00EE4C5C">
        <w:tc>
          <w:tcPr>
            <w:tcW w:w="2304" w:type="dxa"/>
          </w:tcPr>
          <w:p w:rsidR="00EE4C5C" w:rsidRDefault="00EE4C5C">
            <w:pPr>
              <w:pStyle w:val="Tabletext"/>
            </w:pPr>
          </w:p>
        </w:tc>
        <w:tc>
          <w:tcPr>
            <w:tcW w:w="1152" w:type="dxa"/>
          </w:tcPr>
          <w:p w:rsidR="00EE4C5C" w:rsidRDefault="00EE4C5C">
            <w:pPr>
              <w:pStyle w:val="Tabletext"/>
            </w:pPr>
          </w:p>
        </w:tc>
        <w:tc>
          <w:tcPr>
            <w:tcW w:w="3744" w:type="dxa"/>
          </w:tcPr>
          <w:p w:rsidR="00EE4C5C" w:rsidRDefault="00EE4C5C">
            <w:pPr>
              <w:pStyle w:val="Tabletext"/>
            </w:pPr>
          </w:p>
        </w:tc>
        <w:tc>
          <w:tcPr>
            <w:tcW w:w="2304" w:type="dxa"/>
          </w:tcPr>
          <w:p w:rsidR="00EE4C5C" w:rsidRDefault="00EE4C5C">
            <w:pPr>
              <w:pStyle w:val="Tabletext"/>
            </w:pPr>
          </w:p>
        </w:tc>
      </w:tr>
    </w:tbl>
    <w:p w:rsidR="00EE4C5C" w:rsidRDefault="00EE4C5C">
      <w:pPr>
        <w:pStyle w:val="Corpodetexto"/>
      </w:pPr>
    </w:p>
    <w:p w:rsidR="00EE4C5C" w:rsidRDefault="00EE4C5C">
      <w:pPr>
        <w:pStyle w:val="Ttulo"/>
      </w:pPr>
      <w:r>
        <w:br w:type="page"/>
      </w:r>
      <w:proofErr w:type="spellStart"/>
      <w:r w:rsidR="00414B4A">
        <w:lastRenderedPageBreak/>
        <w:t>Índice</w:t>
      </w:r>
      <w:proofErr w:type="spellEnd"/>
    </w:p>
    <w:p w:rsidR="004B6792" w:rsidRDefault="00414B4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338404910" w:history="1">
        <w:r w:rsidR="004B6792" w:rsidRPr="00871F43">
          <w:rPr>
            <w:rStyle w:val="Hyperlink"/>
            <w:noProof/>
          </w:rPr>
          <w:t>1.</w:t>
        </w:r>
        <w:r w:rsidR="004B6792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4B6792" w:rsidRPr="00871F43">
          <w:rPr>
            <w:rStyle w:val="Hyperlink"/>
            <w:noProof/>
          </w:rPr>
          <w:t>Visão Geral do Produto</w:t>
        </w:r>
        <w:r w:rsidR="004B6792">
          <w:rPr>
            <w:noProof/>
            <w:webHidden/>
          </w:rPr>
          <w:tab/>
        </w:r>
        <w:r w:rsidR="004B6792">
          <w:rPr>
            <w:noProof/>
            <w:webHidden/>
          </w:rPr>
          <w:fldChar w:fldCharType="begin"/>
        </w:r>
        <w:r w:rsidR="004B6792">
          <w:rPr>
            <w:noProof/>
            <w:webHidden/>
          </w:rPr>
          <w:instrText xml:space="preserve"> PAGEREF _Toc338404910 \h </w:instrText>
        </w:r>
        <w:r w:rsidR="004B6792">
          <w:rPr>
            <w:noProof/>
            <w:webHidden/>
          </w:rPr>
        </w:r>
        <w:r w:rsidR="004B6792">
          <w:rPr>
            <w:noProof/>
            <w:webHidden/>
          </w:rPr>
          <w:fldChar w:fldCharType="separate"/>
        </w:r>
        <w:r w:rsidR="004B6792">
          <w:rPr>
            <w:noProof/>
            <w:webHidden/>
          </w:rPr>
          <w:t>5</w:t>
        </w:r>
        <w:r w:rsidR="004B6792">
          <w:rPr>
            <w:noProof/>
            <w:webHidden/>
          </w:rPr>
          <w:fldChar w:fldCharType="end"/>
        </w:r>
      </w:hyperlink>
    </w:p>
    <w:p w:rsidR="004B6792" w:rsidRDefault="004B6792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38404911" w:history="1">
        <w:r w:rsidRPr="00871F43">
          <w:rPr>
            <w:rStyle w:val="Hyperlink"/>
            <w:noProof/>
            <w:lang w:val="pt-BR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71F43">
          <w:rPr>
            <w:rStyle w:val="Hyperlink"/>
            <w:noProof/>
            <w:lang w:val="pt-BR"/>
          </w:rPr>
          <w:t>Recursos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_Toc338404911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6792" w:rsidRDefault="004B6792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38404912" w:history="1">
        <w:r w:rsidRPr="00871F43">
          <w:rPr>
            <w:rStyle w:val="Hyperlink"/>
            <w:noProof/>
            <w:lang w:val="pt-BR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71F43">
          <w:rPr>
            <w:rStyle w:val="Hyperlink"/>
            <w:noProof/>
            <w:lang w:val="pt-BR"/>
          </w:rPr>
          <w:t>Resumo dos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_Toc338404912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6792" w:rsidRDefault="004B6792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38404913" w:history="1">
        <w:r w:rsidRPr="00871F43">
          <w:rPr>
            <w:rStyle w:val="Hyperlink"/>
            <w:noProof/>
            <w:lang w:val="pt-BR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71F43">
          <w:rPr>
            <w:rStyle w:val="Hyperlink"/>
            <w:noProof/>
            <w:lang w:val="pt-BR"/>
          </w:rPr>
          <w:t>Ambiente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_Toc338404913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6792" w:rsidRDefault="004B6792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38404914" w:history="1">
        <w:r w:rsidRPr="00871F43">
          <w:rPr>
            <w:rStyle w:val="Hyperlink"/>
            <w:noProof/>
            <w:lang w:val="pt-BR"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71F43">
          <w:rPr>
            <w:rStyle w:val="Hyperlink"/>
            <w:noProof/>
            <w:lang w:val="pt-BR"/>
          </w:rPr>
          <w:t>Principais necessidades dos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_Toc338404914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6792" w:rsidRDefault="004B6792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38404915" w:history="1">
        <w:r w:rsidRPr="00871F43">
          <w:rPr>
            <w:rStyle w:val="Hyperlink"/>
            <w:lang w:val="pt-BR"/>
          </w:rPr>
          <w:t>1.4.1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871F43">
          <w:rPr>
            <w:rStyle w:val="Hyperlink"/>
            <w:lang w:val="pt-BR"/>
          </w:rPr>
          <w:t>Atendente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_Toc338404915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B6792" w:rsidRDefault="004B6792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38404916" w:history="1">
        <w:r w:rsidRPr="00871F43">
          <w:rPr>
            <w:rStyle w:val="Hyperlink"/>
            <w:lang w:val="pt-BR"/>
          </w:rPr>
          <w:t>1.4.2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871F43">
          <w:rPr>
            <w:rStyle w:val="Hyperlink"/>
            <w:lang w:val="pt-BR"/>
          </w:rPr>
          <w:t>Cliente do estabelecimento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_Toc338404916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B6792" w:rsidRDefault="004B679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38404917" w:history="1">
        <w:r w:rsidRPr="00871F43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71F43">
          <w:rPr>
            <w:rStyle w:val="Hyperlink"/>
            <w:noProof/>
            <w:lang w:val="pt-BR"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_Toc338404917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B6792" w:rsidRDefault="004B6792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38404918" w:history="1">
        <w:r w:rsidRPr="00871F43">
          <w:rPr>
            <w:rStyle w:val="Hyperlink"/>
            <w:noProof/>
            <w:lang w:val="pt-BR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71F43">
          <w:rPr>
            <w:rStyle w:val="Hyperlink"/>
            <w:noProof/>
            <w:lang w:val="pt-BR"/>
          </w:rPr>
          <w:t>RF001 – Cadastrar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_Toc338404918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B6792" w:rsidRDefault="004B6792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38404919" w:history="1">
        <w:r w:rsidRPr="00871F43">
          <w:rPr>
            <w:rStyle w:val="Hyperlink"/>
            <w:noProof/>
            <w:lang w:val="pt-BR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71F43">
          <w:rPr>
            <w:rStyle w:val="Hyperlink"/>
            <w:noProof/>
            <w:lang w:val="pt-BR"/>
          </w:rPr>
          <w:t>RF002 – Editar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_Toc338404919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B6792" w:rsidRDefault="004B6792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38404920" w:history="1">
        <w:r w:rsidRPr="00871F43">
          <w:rPr>
            <w:rStyle w:val="Hyperlink"/>
            <w:noProof/>
            <w:lang w:val="pt-BR"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71F43">
          <w:rPr>
            <w:rStyle w:val="Hyperlink"/>
            <w:noProof/>
            <w:lang w:val="pt-BR"/>
          </w:rPr>
          <w:t>RF003 – Excluir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_Toc338404920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B6792" w:rsidRDefault="004B6792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38404921" w:history="1">
        <w:r w:rsidRPr="00871F43">
          <w:rPr>
            <w:rStyle w:val="Hyperlink"/>
            <w:noProof/>
            <w:lang w:val="pt-BR"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71F43">
          <w:rPr>
            <w:rStyle w:val="Hyperlink"/>
            <w:noProof/>
            <w:lang w:val="pt-BR"/>
          </w:rPr>
          <w:t>RF004 – Listar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_Toc338404921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B6792" w:rsidRDefault="004B6792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38404922" w:history="1">
        <w:r w:rsidRPr="00871F43">
          <w:rPr>
            <w:rStyle w:val="Hyperlink"/>
            <w:noProof/>
            <w:lang w:val="pt-BR"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71F43">
          <w:rPr>
            <w:rStyle w:val="Hyperlink"/>
            <w:noProof/>
            <w:lang w:val="pt-BR"/>
          </w:rPr>
          <w:t>RF005 – Cadastrar Empresa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_Toc338404922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B6792" w:rsidRDefault="004B6792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38404923" w:history="1">
        <w:r w:rsidRPr="00871F43">
          <w:rPr>
            <w:rStyle w:val="Hyperlink"/>
            <w:noProof/>
            <w:lang w:val="pt-BR"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71F43">
          <w:rPr>
            <w:rStyle w:val="Hyperlink"/>
            <w:noProof/>
            <w:lang w:val="pt-BR"/>
          </w:rPr>
          <w:t>RF006 – Editar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_Toc338404923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B6792" w:rsidRDefault="004B6792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38404924" w:history="1">
        <w:r w:rsidRPr="00871F43">
          <w:rPr>
            <w:rStyle w:val="Hyperlink"/>
            <w:noProof/>
            <w:lang w:val="pt-BR"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71F43">
          <w:rPr>
            <w:rStyle w:val="Hyperlink"/>
            <w:noProof/>
            <w:lang w:val="pt-BR"/>
          </w:rPr>
          <w:t>RF007 – Excluir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_Toc338404924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B6792" w:rsidRDefault="004B6792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38404925" w:history="1">
        <w:r w:rsidRPr="00871F43">
          <w:rPr>
            <w:rStyle w:val="Hyperlink"/>
            <w:noProof/>
            <w:lang w:val="pt-BR"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71F43">
          <w:rPr>
            <w:rStyle w:val="Hyperlink"/>
            <w:noProof/>
            <w:lang w:val="pt-BR"/>
          </w:rPr>
          <w:t>RF008 – Listar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_Toc338404925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B6792" w:rsidRDefault="004B6792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38404926" w:history="1">
        <w:r w:rsidRPr="00871F43">
          <w:rPr>
            <w:rStyle w:val="Hyperlink"/>
            <w:noProof/>
            <w:lang w:val="pt-BR"/>
          </w:rPr>
          <w:t>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71F43">
          <w:rPr>
            <w:rStyle w:val="Hyperlink"/>
            <w:noProof/>
            <w:lang w:val="pt-BR"/>
          </w:rPr>
          <w:t>RF009 – Logar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_Toc338404926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B6792" w:rsidRDefault="004B6792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38404927" w:history="1">
        <w:r w:rsidRPr="00871F43">
          <w:rPr>
            <w:rStyle w:val="Hyperlink"/>
            <w:noProof/>
            <w:lang w:val="pt-BR"/>
          </w:rPr>
          <w:t>2.10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71F43">
          <w:rPr>
            <w:rStyle w:val="Hyperlink"/>
            <w:noProof/>
            <w:lang w:val="pt-BR"/>
          </w:rPr>
          <w:t>RF010 – Solicitar senha de atendimento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_Toc338404927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B6792" w:rsidRDefault="004B6792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38404928" w:history="1">
        <w:r w:rsidRPr="00871F43">
          <w:rPr>
            <w:rStyle w:val="Hyperlink"/>
            <w:noProof/>
            <w:lang w:val="pt-BR"/>
          </w:rPr>
          <w:t>2.11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71F43">
          <w:rPr>
            <w:rStyle w:val="Hyperlink"/>
            <w:noProof/>
            <w:lang w:val="pt-BR"/>
          </w:rPr>
          <w:t>RF011 – Consultar senha de atendimento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_Toc338404928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B6792" w:rsidRDefault="004B679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38404929" w:history="1">
        <w:r w:rsidRPr="00871F43">
          <w:rPr>
            <w:rStyle w:val="Hyperlink"/>
            <w:noProof/>
            <w:lang w:val="pt-BR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71F43">
          <w:rPr>
            <w:rStyle w:val="Hyperlink"/>
            <w:noProof/>
            <w:lang w:val="pt-BR"/>
          </w:rPr>
          <w:t>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_Toc338404929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B6792" w:rsidRDefault="004B6792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38404930" w:history="1">
        <w:r w:rsidRPr="00871F43">
          <w:rPr>
            <w:rStyle w:val="Hyperlink"/>
            <w:noProof/>
            <w:lang w:val="pt-BR"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71F43">
          <w:rPr>
            <w:rStyle w:val="Hyperlink"/>
            <w:noProof/>
            <w:lang w:val="pt-BR"/>
          </w:rPr>
          <w:t>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_Toc338404930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B6792" w:rsidRDefault="004B6792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38404931" w:history="1">
        <w:r w:rsidRPr="00871F43">
          <w:rPr>
            <w:rStyle w:val="Hyperlink"/>
            <w:lang w:val="pt-BR"/>
          </w:rPr>
          <w:t>3.1.1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871F43">
          <w:rPr>
            <w:rStyle w:val="Hyperlink"/>
            <w:lang w:val="pt-BR"/>
          </w:rPr>
          <w:t>RNF001 – Privacidade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_Toc338404931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B6792" w:rsidRDefault="004B6792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38404932" w:history="1">
        <w:r w:rsidRPr="00871F43">
          <w:rPr>
            <w:rStyle w:val="Hyperlink"/>
            <w:noProof/>
            <w:lang w:val="pt-BR"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71F43">
          <w:rPr>
            <w:rStyle w:val="Hyperlink"/>
            <w:noProof/>
            <w:lang w:val="pt-BR"/>
          </w:rPr>
          <w:t>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_Toc338404932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B6792" w:rsidRDefault="004B6792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38404933" w:history="1">
        <w:r w:rsidRPr="00871F43">
          <w:rPr>
            <w:rStyle w:val="Hyperlink"/>
            <w:lang w:val="pt-BR"/>
          </w:rPr>
          <w:t>3.2.1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871F43">
          <w:rPr>
            <w:rStyle w:val="Hyperlink"/>
            <w:lang w:val="pt-BR"/>
          </w:rPr>
          <w:t>RNF002 – Acesso a base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_Toc338404933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B6792" w:rsidRDefault="004B6792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38404934" w:history="1">
        <w:r w:rsidRPr="00871F43">
          <w:rPr>
            <w:rStyle w:val="Hyperlink"/>
            <w:noProof/>
            <w:lang w:val="pt-BR"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71F43">
          <w:rPr>
            <w:rStyle w:val="Hyperlink"/>
            <w:noProof/>
            <w:lang w:val="pt-BR"/>
          </w:rPr>
          <w:t>Usabilidade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_Toc338404934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B6792" w:rsidRDefault="004B6792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38404935" w:history="1">
        <w:r w:rsidRPr="00871F43">
          <w:rPr>
            <w:rStyle w:val="Hyperlink"/>
            <w:lang w:val="pt-BR"/>
          </w:rPr>
          <w:t>3.3.1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871F43">
          <w:rPr>
            <w:rStyle w:val="Hyperlink"/>
            <w:lang w:val="pt-BR"/>
          </w:rPr>
          <w:t>RNF003 – Interfaces Simplificadas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_Toc338404935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B6792" w:rsidRDefault="004B6792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38404936" w:history="1">
        <w:r w:rsidRPr="00871F43">
          <w:rPr>
            <w:rStyle w:val="Hyperlink"/>
            <w:noProof/>
            <w:lang w:val="pt-BR"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71F43">
          <w:rPr>
            <w:rStyle w:val="Hyperlink"/>
            <w:noProof/>
            <w:lang w:val="pt-BR"/>
          </w:rPr>
          <w:t>Confiabilidade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_Toc338404936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B6792" w:rsidRDefault="004B6792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38404937" w:history="1">
        <w:r w:rsidRPr="00871F43">
          <w:rPr>
            <w:rStyle w:val="Hyperlink"/>
            <w:lang w:val="pt-BR"/>
          </w:rPr>
          <w:t>3.4.1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871F43">
          <w:rPr>
            <w:rStyle w:val="Hyperlink"/>
            <w:lang w:val="pt-BR"/>
          </w:rPr>
          <w:t>RNF004 – Recuperação de Erro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_Toc338404937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B6792" w:rsidRDefault="004B6792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38404938" w:history="1">
        <w:r w:rsidRPr="00871F43">
          <w:rPr>
            <w:rStyle w:val="Hyperlink"/>
            <w:noProof/>
            <w:lang w:val="pt-BR"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71F43">
          <w:rPr>
            <w:rStyle w:val="Hyperlink"/>
            <w:noProof/>
            <w:lang w:val="pt-BR"/>
          </w:rPr>
          <w:t>Hardware 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_Toc338404938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B6792" w:rsidRDefault="004B6792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38404939" w:history="1">
        <w:r w:rsidRPr="00871F43">
          <w:rPr>
            <w:rStyle w:val="Hyperlink"/>
            <w:lang w:val="pt-BR"/>
          </w:rPr>
          <w:t>3.5.1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871F43">
          <w:rPr>
            <w:rStyle w:val="Hyperlink"/>
            <w:lang w:val="pt-BR"/>
          </w:rPr>
          <w:t>RNF005 - Hardware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_Toc338404939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B6792" w:rsidRDefault="004B6792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38404940" w:history="1">
        <w:r w:rsidRPr="00871F43">
          <w:rPr>
            <w:rStyle w:val="Hyperlink"/>
            <w:lang w:val="pt-BR"/>
          </w:rPr>
          <w:t>3.5.2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871F43">
          <w:rPr>
            <w:rStyle w:val="Hyperlink"/>
            <w:lang w:val="pt-BR"/>
          </w:rPr>
          <w:t>RNF005 -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_Toc338404940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B6792" w:rsidRDefault="004B6792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38404941" w:history="1">
        <w:r w:rsidRPr="00871F43">
          <w:rPr>
            <w:rStyle w:val="Hyperlink"/>
            <w:noProof/>
            <w:lang w:val="pt-BR"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71F43">
          <w:rPr>
            <w:rStyle w:val="Hyperlink"/>
            <w:noProof/>
            <w:lang w:val="pt-BR"/>
          </w:rPr>
          <w:t>Normas e Padrões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_Toc338404941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B6792" w:rsidRDefault="004B6792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38404942" w:history="1">
        <w:r w:rsidRPr="00871F43">
          <w:rPr>
            <w:rStyle w:val="Hyperlink"/>
            <w:lang w:val="pt-BR"/>
          </w:rPr>
          <w:t>3.6.1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871F43">
          <w:rPr>
            <w:rStyle w:val="Hyperlink"/>
            <w:lang w:val="pt-BR"/>
          </w:rPr>
          <w:t>RNF006 – Aplicar Padrões e Normas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_Toc338404942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B6792" w:rsidRDefault="004B679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38404943" w:history="1">
        <w:r w:rsidRPr="00871F43">
          <w:rPr>
            <w:rStyle w:val="Hyperlink"/>
            <w:noProof/>
            <w:lang w:val="pt-BR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871F43">
          <w:rPr>
            <w:rStyle w:val="Hyperlink"/>
            <w:noProof/>
            <w:lang w:val="pt-BR"/>
          </w:rPr>
          <w:t>Matriz de Rastreabilidade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_Toc338404943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14B4A" w:rsidRDefault="00414B4A">
      <w:pPr>
        <w:rPr>
          <w:lang w:val="pt-BR"/>
        </w:rPr>
      </w:pPr>
      <w:r>
        <w:rPr>
          <w:lang w:val="pt-BR"/>
        </w:rPr>
        <w:fldChar w:fldCharType="end"/>
      </w:r>
    </w:p>
    <w:p w:rsidR="00EE4C5C" w:rsidRDefault="00EE4C5C">
      <w:pPr>
        <w:pStyle w:val="Ttulo"/>
      </w:pPr>
      <w:r>
        <w:br w:type="page"/>
      </w:r>
      <w:bookmarkStart w:id="1" w:name="_Toc388163497"/>
      <w:proofErr w:type="spellStart"/>
      <w:r w:rsidR="00341E58">
        <w:lastRenderedPageBreak/>
        <w:t>Documento</w:t>
      </w:r>
      <w:proofErr w:type="spellEnd"/>
      <w:r w:rsidR="00341E58">
        <w:t xml:space="preserve"> de </w:t>
      </w:r>
      <w:proofErr w:type="spellStart"/>
      <w:r w:rsidR="003B5101">
        <w:t>Requisitos</w:t>
      </w:r>
      <w:proofErr w:type="spellEnd"/>
    </w:p>
    <w:p w:rsidR="0064381A" w:rsidRDefault="0064381A" w:rsidP="0064381A">
      <w:pPr>
        <w:ind w:left="720"/>
        <w:rPr>
          <w:lang w:val="pt-BR"/>
        </w:rPr>
      </w:pPr>
      <w:bookmarkStart w:id="2" w:name="_Toc423410238"/>
      <w:bookmarkStart w:id="3" w:name="_Toc425054504"/>
      <w:bookmarkEnd w:id="1"/>
    </w:p>
    <w:p w:rsidR="0064381A" w:rsidRDefault="0064381A" w:rsidP="0064381A">
      <w:pPr>
        <w:ind w:left="720"/>
        <w:rPr>
          <w:lang w:val="pt-BR"/>
        </w:rPr>
      </w:pPr>
    </w:p>
    <w:bookmarkEnd w:id="2"/>
    <w:bookmarkEnd w:id="3"/>
    <w:p w:rsidR="0064381A" w:rsidRDefault="0064381A" w:rsidP="0064381A">
      <w:pPr>
        <w:ind w:left="720"/>
        <w:rPr>
          <w:lang w:val="pt-BR"/>
        </w:rPr>
      </w:pPr>
    </w:p>
    <w:p w:rsidR="0064381A" w:rsidRDefault="0064381A" w:rsidP="0064381A">
      <w:pPr>
        <w:pStyle w:val="Ttulo1"/>
      </w:pPr>
      <w:bookmarkStart w:id="4" w:name="_Toc338404910"/>
      <w:proofErr w:type="spellStart"/>
      <w:r>
        <w:lastRenderedPageBreak/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 </w:t>
      </w:r>
      <w:proofErr w:type="spellStart"/>
      <w:r>
        <w:t>Produto</w:t>
      </w:r>
      <w:bookmarkEnd w:id="4"/>
      <w:proofErr w:type="spellEnd"/>
    </w:p>
    <w:p w:rsidR="00E2793C" w:rsidRPr="00E2793C" w:rsidRDefault="00E2793C" w:rsidP="00E2793C"/>
    <w:p w:rsidR="0064381A" w:rsidRDefault="00EA5418" w:rsidP="0064381A">
      <w:pPr>
        <w:ind w:left="720"/>
        <w:rPr>
          <w:lang w:val="pt-BR"/>
        </w:rPr>
      </w:pPr>
      <w:r>
        <w:rPr>
          <w:lang w:val="pt-BR"/>
        </w:rPr>
        <w:t xml:space="preserve">O Sistema Móvel de Gerenciamento de Filas permitirá que os clientes de um estabelecimento possam consultar o número atual da ficha chamada, mesmo não estando presente. Com este diferencial o software permite que o cliente fique livre para realizar outras atividades enquanto seu número não é chamado, eliminando o risco de </w:t>
      </w:r>
      <w:r w:rsidR="00F612ED">
        <w:rPr>
          <w:lang w:val="pt-BR"/>
        </w:rPr>
        <w:t>“perder”</w:t>
      </w:r>
      <w:r>
        <w:rPr>
          <w:lang w:val="pt-BR"/>
        </w:rPr>
        <w:t xml:space="preserve"> a ficha</w:t>
      </w:r>
      <w:r w:rsidR="00F612ED">
        <w:rPr>
          <w:lang w:val="pt-BR"/>
        </w:rPr>
        <w:t xml:space="preserve"> quando o seu número é chamado e o cliente não está presente no estabelecimento</w:t>
      </w:r>
      <w:r>
        <w:rPr>
          <w:lang w:val="pt-BR"/>
        </w:rPr>
        <w:t>.</w:t>
      </w:r>
      <w:r w:rsidR="00F8645C">
        <w:rPr>
          <w:lang w:val="pt-BR"/>
        </w:rPr>
        <w:t xml:space="preserve">     </w:t>
      </w:r>
    </w:p>
    <w:p w:rsidR="000421B4" w:rsidRDefault="000421B4" w:rsidP="0064381A">
      <w:pPr>
        <w:ind w:left="720"/>
        <w:rPr>
          <w:lang w:val="pt-BR"/>
        </w:rPr>
      </w:pPr>
    </w:p>
    <w:p w:rsidR="000421B4" w:rsidRDefault="000421B4" w:rsidP="000421B4">
      <w:pPr>
        <w:pStyle w:val="Ttulo2"/>
        <w:rPr>
          <w:lang w:val="pt-BR"/>
        </w:rPr>
      </w:pPr>
      <w:bookmarkStart w:id="5" w:name="_Toc338404911"/>
      <w:r>
        <w:rPr>
          <w:lang w:val="pt-BR"/>
        </w:rPr>
        <w:t>Recursos do Produto</w:t>
      </w:r>
      <w:bookmarkEnd w:id="5"/>
    </w:p>
    <w:p w:rsidR="000421B4" w:rsidRDefault="000421B4" w:rsidP="000421B4">
      <w:pPr>
        <w:ind w:left="720"/>
        <w:rPr>
          <w:lang w:val="pt-BR"/>
        </w:rPr>
      </w:pPr>
    </w:p>
    <w:p w:rsidR="000421B4" w:rsidRDefault="00EA5418" w:rsidP="0064381A">
      <w:pPr>
        <w:ind w:left="720"/>
        <w:rPr>
          <w:lang w:val="pt-BR"/>
        </w:rPr>
      </w:pPr>
      <w:r>
        <w:rPr>
          <w:lang w:val="pt-BR"/>
        </w:rPr>
        <w:t xml:space="preserve">Permite que o cliente do estabelecimento acompanhe o número atual da ficha de atendimento, mesmo não estando presente no local. </w:t>
      </w:r>
    </w:p>
    <w:p w:rsidR="00E2793C" w:rsidRDefault="00E2793C" w:rsidP="0064381A">
      <w:pPr>
        <w:ind w:left="720"/>
        <w:rPr>
          <w:lang w:val="pt-BR"/>
        </w:rPr>
      </w:pPr>
    </w:p>
    <w:p w:rsidR="00E2793C" w:rsidRDefault="00E2793C" w:rsidP="00E2793C">
      <w:pPr>
        <w:pStyle w:val="Ttulo2"/>
        <w:rPr>
          <w:lang w:val="pt-BR"/>
        </w:rPr>
      </w:pPr>
      <w:bookmarkStart w:id="6" w:name="_Toc338404912"/>
      <w:r>
        <w:rPr>
          <w:lang w:val="pt-BR"/>
        </w:rPr>
        <w:t>Resumo dos usuários</w:t>
      </w:r>
      <w:bookmarkEnd w:id="6"/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376"/>
        <w:gridCol w:w="7200"/>
      </w:tblGrid>
      <w:tr w:rsidR="00E2793C" w:rsidRPr="00F8645C" w:rsidTr="008B5268">
        <w:tc>
          <w:tcPr>
            <w:tcW w:w="23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E2793C" w:rsidRPr="008B5268" w:rsidRDefault="00E2793C" w:rsidP="00E2793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Perfil</w:t>
            </w:r>
          </w:p>
        </w:tc>
        <w:tc>
          <w:tcPr>
            <w:tcW w:w="720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E2793C" w:rsidRPr="008B5268" w:rsidRDefault="00E2793C" w:rsidP="00E2793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Características do perfil</w:t>
            </w:r>
          </w:p>
        </w:tc>
      </w:tr>
      <w:tr w:rsidR="00E2793C" w:rsidRPr="00F8645C" w:rsidTr="008B5268">
        <w:tc>
          <w:tcPr>
            <w:tcW w:w="2376" w:type="dxa"/>
            <w:shd w:val="clear" w:color="auto" w:fill="EDEDED"/>
          </w:tcPr>
          <w:p w:rsidR="00E2793C" w:rsidRPr="008B5268" w:rsidRDefault="00C43E35" w:rsidP="00E2793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Atendente</w:t>
            </w:r>
          </w:p>
        </w:tc>
        <w:tc>
          <w:tcPr>
            <w:tcW w:w="7200" w:type="dxa"/>
            <w:shd w:val="clear" w:color="auto" w:fill="EDEDED"/>
          </w:tcPr>
          <w:p w:rsidR="00E2793C" w:rsidRPr="008B5268" w:rsidRDefault="00C43E35" w:rsidP="00E2793C">
            <w:pPr>
              <w:rPr>
                <w:lang w:val="pt-BR"/>
              </w:rPr>
            </w:pPr>
            <w:r>
              <w:rPr>
                <w:lang w:val="pt-BR"/>
              </w:rPr>
              <w:t>Funcionário do estabelecimento.</w:t>
            </w:r>
          </w:p>
        </w:tc>
      </w:tr>
      <w:tr w:rsidR="00E2793C" w:rsidRPr="007667E2" w:rsidTr="008B5268">
        <w:tc>
          <w:tcPr>
            <w:tcW w:w="2376" w:type="dxa"/>
            <w:shd w:val="clear" w:color="auto" w:fill="auto"/>
          </w:tcPr>
          <w:p w:rsidR="00E2793C" w:rsidRPr="008B5268" w:rsidRDefault="00C43E35" w:rsidP="00E2793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Cliente do estabelecimento</w:t>
            </w:r>
          </w:p>
        </w:tc>
        <w:tc>
          <w:tcPr>
            <w:tcW w:w="7200" w:type="dxa"/>
            <w:shd w:val="clear" w:color="auto" w:fill="auto"/>
          </w:tcPr>
          <w:p w:rsidR="00E2793C" w:rsidRPr="008B5268" w:rsidRDefault="00C43E35" w:rsidP="00E2793C">
            <w:pPr>
              <w:rPr>
                <w:lang w:val="pt-BR"/>
              </w:rPr>
            </w:pPr>
            <w:r>
              <w:rPr>
                <w:lang w:val="pt-BR"/>
              </w:rPr>
              <w:t>Clientes do estabelecimento que utiliza o software para melhorar a qualidade de atendimento.</w:t>
            </w:r>
          </w:p>
        </w:tc>
      </w:tr>
    </w:tbl>
    <w:p w:rsidR="00E2793C" w:rsidRDefault="00E2793C" w:rsidP="00E2793C">
      <w:pPr>
        <w:rPr>
          <w:lang w:val="pt-BR"/>
        </w:rPr>
      </w:pPr>
    </w:p>
    <w:p w:rsidR="00E2793C" w:rsidRPr="00E2793C" w:rsidRDefault="00E2793C" w:rsidP="00E2793C">
      <w:pPr>
        <w:rPr>
          <w:lang w:val="pt-BR"/>
        </w:rPr>
      </w:pPr>
    </w:p>
    <w:p w:rsidR="00E2793C" w:rsidRDefault="00E2793C" w:rsidP="00E2793C">
      <w:pPr>
        <w:ind w:left="720"/>
        <w:rPr>
          <w:lang w:val="pt-BR"/>
        </w:rPr>
      </w:pPr>
    </w:p>
    <w:p w:rsidR="00E2793C" w:rsidRPr="0064381A" w:rsidRDefault="00E2793C" w:rsidP="00E2793C">
      <w:pPr>
        <w:pStyle w:val="Ttulo2"/>
        <w:rPr>
          <w:lang w:val="pt-BR"/>
        </w:rPr>
      </w:pPr>
      <w:bookmarkStart w:id="7" w:name="_Toc338404913"/>
      <w:r>
        <w:rPr>
          <w:lang w:val="pt-BR"/>
        </w:rPr>
        <w:t>Ambiente do Usuário</w:t>
      </w:r>
      <w:bookmarkEnd w:id="7"/>
    </w:p>
    <w:p w:rsidR="00E2793C" w:rsidRDefault="00E2793C" w:rsidP="00E2793C">
      <w:pPr>
        <w:ind w:left="720"/>
        <w:rPr>
          <w:lang w:val="pt-BR"/>
        </w:rPr>
      </w:pP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376"/>
        <w:gridCol w:w="7200"/>
      </w:tblGrid>
      <w:tr w:rsidR="00E2793C" w:rsidRPr="008B5268" w:rsidTr="008B5268">
        <w:tc>
          <w:tcPr>
            <w:tcW w:w="23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E2793C" w:rsidRPr="008B5268" w:rsidRDefault="00E2793C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Perfil</w:t>
            </w:r>
          </w:p>
        </w:tc>
        <w:tc>
          <w:tcPr>
            <w:tcW w:w="720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E2793C" w:rsidRPr="008B5268" w:rsidRDefault="00E2793C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Descrição do ambiente</w:t>
            </w:r>
          </w:p>
        </w:tc>
      </w:tr>
      <w:tr w:rsidR="00E2793C" w:rsidRPr="007667E2" w:rsidTr="008B5268">
        <w:tc>
          <w:tcPr>
            <w:tcW w:w="2376" w:type="dxa"/>
            <w:shd w:val="clear" w:color="auto" w:fill="EDEDED"/>
          </w:tcPr>
          <w:p w:rsidR="00E2793C" w:rsidRPr="008B5268" w:rsidRDefault="00C43E35" w:rsidP="00B1234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Atendente</w:t>
            </w:r>
          </w:p>
        </w:tc>
        <w:tc>
          <w:tcPr>
            <w:tcW w:w="7200" w:type="dxa"/>
            <w:shd w:val="clear" w:color="auto" w:fill="EDEDED"/>
          </w:tcPr>
          <w:p w:rsidR="00E2793C" w:rsidRPr="008B5268" w:rsidRDefault="00C43E35" w:rsidP="00B12347">
            <w:pPr>
              <w:rPr>
                <w:lang w:val="pt-BR"/>
              </w:rPr>
            </w:pPr>
            <w:r>
              <w:rPr>
                <w:lang w:val="pt-BR"/>
              </w:rPr>
              <w:t>Os funcionários do estabelecimento utilizará o software no momento de chamar o próximo cliente a ser atendido. A partir daí todo o atendimento será realizado com a utilização do software do estabelecimento, com o qual o nosso software não interage. O software funci</w:t>
            </w:r>
            <w:r w:rsidR="00F612ED">
              <w:rPr>
                <w:lang w:val="pt-BR"/>
              </w:rPr>
              <w:t>onará corretamente a partir de um</w:t>
            </w:r>
            <w:r>
              <w:rPr>
                <w:lang w:val="pt-BR"/>
              </w:rPr>
              <w:t xml:space="preserve"> atendente, não havendo limite máximo de atendentes.</w:t>
            </w:r>
          </w:p>
        </w:tc>
      </w:tr>
      <w:tr w:rsidR="00E2793C" w:rsidRPr="007667E2" w:rsidTr="008B5268">
        <w:tc>
          <w:tcPr>
            <w:tcW w:w="2376" w:type="dxa"/>
            <w:shd w:val="clear" w:color="auto" w:fill="auto"/>
          </w:tcPr>
          <w:p w:rsidR="00E2793C" w:rsidRPr="008B5268" w:rsidRDefault="00C43E35" w:rsidP="00B1234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Cliente do Estabelecimento</w:t>
            </w:r>
          </w:p>
        </w:tc>
        <w:tc>
          <w:tcPr>
            <w:tcW w:w="7200" w:type="dxa"/>
            <w:shd w:val="clear" w:color="auto" w:fill="auto"/>
          </w:tcPr>
          <w:p w:rsidR="00E2793C" w:rsidRPr="008B5268" w:rsidRDefault="002C4009" w:rsidP="00B82E60">
            <w:pPr>
              <w:rPr>
                <w:lang w:val="pt-BR"/>
              </w:rPr>
            </w:pPr>
            <w:r>
              <w:rPr>
                <w:lang w:val="pt-BR"/>
              </w:rPr>
              <w:t>O cliente do estabelecimento poder</w:t>
            </w:r>
            <w:r w:rsidR="00B82E60">
              <w:rPr>
                <w:lang w:val="pt-BR"/>
              </w:rPr>
              <w:t xml:space="preserve">á interagir com o software </w:t>
            </w:r>
            <w:r>
              <w:rPr>
                <w:lang w:val="pt-BR"/>
              </w:rPr>
              <w:t>no momento da solicitação de uma ficha e posteriormen</w:t>
            </w:r>
            <w:r w:rsidR="00B82E60">
              <w:rPr>
                <w:lang w:val="pt-BR"/>
              </w:rPr>
              <w:t>te na</w:t>
            </w:r>
            <w:r>
              <w:rPr>
                <w:lang w:val="pt-BR"/>
              </w:rPr>
              <w:t xml:space="preserve"> consulta do n</w:t>
            </w:r>
            <w:r w:rsidR="005C11E7">
              <w:rPr>
                <w:lang w:val="pt-BR"/>
              </w:rPr>
              <w:t>úmero atual</w:t>
            </w:r>
            <w:r>
              <w:rPr>
                <w:lang w:val="pt-BR"/>
              </w:rPr>
              <w:t>, que poderá s</w:t>
            </w:r>
            <w:r w:rsidR="00B82E60">
              <w:rPr>
                <w:lang w:val="pt-BR"/>
              </w:rPr>
              <w:t>er realizada no estabelecimento, através do</w:t>
            </w:r>
            <w:r>
              <w:rPr>
                <w:lang w:val="pt-BR"/>
              </w:rPr>
              <w:t xml:space="preserve"> aplicativo ou uma página web.</w:t>
            </w:r>
          </w:p>
        </w:tc>
      </w:tr>
    </w:tbl>
    <w:p w:rsidR="00E2793C" w:rsidRDefault="00E2793C" w:rsidP="00E2793C">
      <w:pPr>
        <w:ind w:left="720"/>
        <w:rPr>
          <w:lang w:val="pt-BR"/>
        </w:rPr>
      </w:pPr>
    </w:p>
    <w:p w:rsidR="00E2793C" w:rsidRPr="00341E58" w:rsidRDefault="00E2793C" w:rsidP="00E2793C">
      <w:pPr>
        <w:ind w:left="720"/>
        <w:rPr>
          <w:lang w:val="pt-BR"/>
        </w:rPr>
      </w:pPr>
    </w:p>
    <w:p w:rsidR="00E2793C" w:rsidRDefault="00E2793C" w:rsidP="00E2793C">
      <w:pPr>
        <w:pStyle w:val="Ttulo2"/>
        <w:rPr>
          <w:lang w:val="pt-BR"/>
        </w:rPr>
      </w:pPr>
      <w:bookmarkStart w:id="8" w:name="_Toc338404914"/>
      <w:r>
        <w:rPr>
          <w:lang w:val="pt-BR"/>
        </w:rPr>
        <w:t>Principais necessidades dos envolvidos</w:t>
      </w:r>
      <w:bookmarkEnd w:id="8"/>
    </w:p>
    <w:p w:rsidR="00E2793C" w:rsidRPr="00E2793C" w:rsidRDefault="005C11E7" w:rsidP="00E2793C">
      <w:pPr>
        <w:pStyle w:val="Ttulo3"/>
        <w:rPr>
          <w:lang w:val="pt-BR"/>
        </w:rPr>
      </w:pPr>
      <w:bookmarkStart w:id="9" w:name="_Toc338404915"/>
      <w:r>
        <w:rPr>
          <w:lang w:val="pt-BR"/>
        </w:rPr>
        <w:t>Atendente</w:t>
      </w:r>
      <w:bookmarkEnd w:id="9"/>
    </w:p>
    <w:tbl>
      <w:tblPr>
        <w:tblW w:w="8867" w:type="dxa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977"/>
        <w:gridCol w:w="2945"/>
        <w:gridCol w:w="2945"/>
      </w:tblGrid>
      <w:tr w:rsidR="00E2793C" w:rsidRPr="00935331" w:rsidTr="00B12347">
        <w:tc>
          <w:tcPr>
            <w:tcW w:w="29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E2793C" w:rsidRPr="00935331" w:rsidRDefault="00E2793C" w:rsidP="00B12347">
            <w:pPr>
              <w:rPr>
                <w:b/>
                <w:bCs/>
                <w:color w:val="FFFFFF"/>
                <w:lang w:val="pt-BR"/>
              </w:rPr>
            </w:pPr>
            <w:r w:rsidRPr="00935331">
              <w:rPr>
                <w:b/>
                <w:bCs/>
                <w:color w:val="FFFFFF"/>
                <w:lang w:val="pt-BR"/>
              </w:rPr>
              <w:t>Necessidade</w:t>
            </w:r>
          </w:p>
        </w:tc>
        <w:tc>
          <w:tcPr>
            <w:tcW w:w="294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E2793C" w:rsidRPr="00935331" w:rsidRDefault="00E2793C" w:rsidP="00B12347">
            <w:pPr>
              <w:rPr>
                <w:b/>
                <w:bCs/>
                <w:color w:val="FFFFFF"/>
                <w:lang w:val="pt-BR"/>
              </w:rPr>
            </w:pPr>
            <w:r w:rsidRPr="00935331">
              <w:rPr>
                <w:b/>
                <w:bCs/>
                <w:color w:val="FFFFFF"/>
                <w:lang w:val="pt-BR"/>
              </w:rPr>
              <w:t>Solução Atual</w:t>
            </w:r>
          </w:p>
        </w:tc>
        <w:tc>
          <w:tcPr>
            <w:tcW w:w="294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E2793C" w:rsidRPr="00935331" w:rsidRDefault="00E2793C" w:rsidP="00B12347">
            <w:pPr>
              <w:rPr>
                <w:b/>
                <w:bCs/>
                <w:color w:val="FFFFFF"/>
                <w:lang w:val="pt-BR"/>
              </w:rPr>
            </w:pPr>
            <w:r w:rsidRPr="00935331">
              <w:rPr>
                <w:b/>
                <w:bCs/>
                <w:color w:val="FFFFFF"/>
                <w:lang w:val="pt-BR"/>
              </w:rPr>
              <w:t>Soluções Propostas</w:t>
            </w:r>
          </w:p>
        </w:tc>
      </w:tr>
      <w:tr w:rsidR="00E2793C" w:rsidRPr="007667E2" w:rsidTr="00B12347">
        <w:tc>
          <w:tcPr>
            <w:tcW w:w="2977" w:type="dxa"/>
            <w:shd w:val="clear" w:color="auto" w:fill="EDEDED"/>
          </w:tcPr>
          <w:p w:rsidR="00E2793C" w:rsidRPr="00935331" w:rsidRDefault="00613BC2" w:rsidP="00613BC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Ao solicitar ao software a chamada do próximo cliente, um sinal deverá emitido para que o dono da ficha com o número correspondente venha até o atendente.</w:t>
            </w:r>
          </w:p>
        </w:tc>
        <w:tc>
          <w:tcPr>
            <w:tcW w:w="2945" w:type="dxa"/>
            <w:shd w:val="clear" w:color="auto" w:fill="EDEDED"/>
          </w:tcPr>
          <w:p w:rsidR="00E2793C" w:rsidRPr="00935331" w:rsidRDefault="00613BC2" w:rsidP="00B12347">
            <w:pPr>
              <w:rPr>
                <w:lang w:val="pt-BR"/>
              </w:rPr>
            </w:pPr>
            <w:r>
              <w:rPr>
                <w:lang w:val="pt-BR"/>
              </w:rPr>
              <w:t>O próximo número da ficha é mostrado no monitor presente no estabelecimento.</w:t>
            </w:r>
          </w:p>
        </w:tc>
        <w:tc>
          <w:tcPr>
            <w:tcW w:w="2945" w:type="dxa"/>
            <w:shd w:val="clear" w:color="auto" w:fill="EDEDED"/>
          </w:tcPr>
          <w:p w:rsidR="00E2793C" w:rsidRPr="00935331" w:rsidRDefault="00613BC2" w:rsidP="00B12347">
            <w:pPr>
              <w:rPr>
                <w:lang w:val="pt-BR"/>
              </w:rPr>
            </w:pPr>
            <w:r>
              <w:rPr>
                <w:lang w:val="pt-BR"/>
              </w:rPr>
              <w:t>O próximo número da ficha será mostrado no monitor presente no estabelecimento, na página web do serviço e no aplicativo. Estas opções possibilitam maior liberdade para o cliente do estabelecimento.</w:t>
            </w:r>
          </w:p>
        </w:tc>
      </w:tr>
    </w:tbl>
    <w:p w:rsidR="00E2793C" w:rsidRDefault="00E2793C" w:rsidP="00E2793C">
      <w:pPr>
        <w:ind w:left="720"/>
        <w:rPr>
          <w:lang w:val="pt-BR"/>
        </w:rPr>
      </w:pPr>
    </w:p>
    <w:p w:rsidR="004E494C" w:rsidRDefault="004E494C" w:rsidP="004E494C">
      <w:pPr>
        <w:ind w:left="720"/>
        <w:rPr>
          <w:lang w:val="pt-BR"/>
        </w:rPr>
      </w:pPr>
    </w:p>
    <w:p w:rsidR="00613BC2" w:rsidRPr="00E2793C" w:rsidRDefault="00613BC2" w:rsidP="00613BC2">
      <w:pPr>
        <w:pStyle w:val="Ttulo3"/>
        <w:rPr>
          <w:lang w:val="pt-BR"/>
        </w:rPr>
      </w:pPr>
      <w:bookmarkStart w:id="10" w:name="_Toc338404916"/>
      <w:r>
        <w:rPr>
          <w:lang w:val="pt-BR"/>
        </w:rPr>
        <w:lastRenderedPageBreak/>
        <w:t>Cliente do estabelecimento</w:t>
      </w:r>
      <w:bookmarkEnd w:id="10"/>
    </w:p>
    <w:tbl>
      <w:tblPr>
        <w:tblW w:w="8867" w:type="dxa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977"/>
        <w:gridCol w:w="2945"/>
        <w:gridCol w:w="2945"/>
      </w:tblGrid>
      <w:tr w:rsidR="00613BC2" w:rsidRPr="00935331" w:rsidTr="00CE3E5C">
        <w:tc>
          <w:tcPr>
            <w:tcW w:w="29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613BC2" w:rsidRPr="00935331" w:rsidRDefault="00613BC2" w:rsidP="00CE3E5C">
            <w:pPr>
              <w:rPr>
                <w:b/>
                <w:bCs/>
                <w:color w:val="FFFFFF"/>
                <w:lang w:val="pt-BR"/>
              </w:rPr>
            </w:pPr>
            <w:r w:rsidRPr="00935331">
              <w:rPr>
                <w:b/>
                <w:bCs/>
                <w:color w:val="FFFFFF"/>
                <w:lang w:val="pt-BR"/>
              </w:rPr>
              <w:t>Necessidade</w:t>
            </w:r>
          </w:p>
        </w:tc>
        <w:tc>
          <w:tcPr>
            <w:tcW w:w="294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613BC2" w:rsidRPr="00935331" w:rsidRDefault="00613BC2" w:rsidP="00CE3E5C">
            <w:pPr>
              <w:rPr>
                <w:b/>
                <w:bCs/>
                <w:color w:val="FFFFFF"/>
                <w:lang w:val="pt-BR"/>
              </w:rPr>
            </w:pPr>
            <w:r w:rsidRPr="00935331">
              <w:rPr>
                <w:b/>
                <w:bCs/>
                <w:color w:val="FFFFFF"/>
                <w:lang w:val="pt-BR"/>
              </w:rPr>
              <w:t>Solução Atual</w:t>
            </w:r>
          </w:p>
        </w:tc>
        <w:tc>
          <w:tcPr>
            <w:tcW w:w="294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613BC2" w:rsidRPr="00935331" w:rsidRDefault="00613BC2" w:rsidP="00CE3E5C">
            <w:pPr>
              <w:rPr>
                <w:b/>
                <w:bCs/>
                <w:color w:val="FFFFFF"/>
                <w:lang w:val="pt-BR"/>
              </w:rPr>
            </w:pPr>
            <w:r w:rsidRPr="00935331">
              <w:rPr>
                <w:b/>
                <w:bCs/>
                <w:color w:val="FFFFFF"/>
                <w:lang w:val="pt-BR"/>
              </w:rPr>
              <w:t>Soluções Propostas</w:t>
            </w:r>
          </w:p>
        </w:tc>
      </w:tr>
      <w:tr w:rsidR="00613BC2" w:rsidRPr="007667E2" w:rsidTr="00CE3E5C">
        <w:tc>
          <w:tcPr>
            <w:tcW w:w="2977" w:type="dxa"/>
            <w:shd w:val="clear" w:color="auto" w:fill="EDEDED"/>
          </w:tcPr>
          <w:p w:rsidR="00613BC2" w:rsidRPr="00935331" w:rsidRDefault="00613BC2" w:rsidP="00613BC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Solicitar uma ficha de atendimento</w:t>
            </w:r>
          </w:p>
        </w:tc>
        <w:tc>
          <w:tcPr>
            <w:tcW w:w="2945" w:type="dxa"/>
            <w:shd w:val="clear" w:color="auto" w:fill="EDEDED"/>
          </w:tcPr>
          <w:p w:rsidR="00613BC2" w:rsidRPr="00935331" w:rsidRDefault="00B94D40" w:rsidP="00CE3E5C">
            <w:pPr>
              <w:rPr>
                <w:lang w:val="pt-BR"/>
              </w:rPr>
            </w:pPr>
            <w:r>
              <w:rPr>
                <w:lang w:val="pt-BR"/>
              </w:rPr>
              <w:t>Um número é gerado para o atendimento do cliente.</w:t>
            </w:r>
          </w:p>
        </w:tc>
        <w:tc>
          <w:tcPr>
            <w:tcW w:w="2945" w:type="dxa"/>
            <w:shd w:val="clear" w:color="auto" w:fill="EDEDED"/>
          </w:tcPr>
          <w:p w:rsidR="00613BC2" w:rsidRPr="00935331" w:rsidRDefault="00B94D40" w:rsidP="00CE3E5C">
            <w:pPr>
              <w:rPr>
                <w:lang w:val="pt-BR"/>
              </w:rPr>
            </w:pPr>
            <w:r>
              <w:rPr>
                <w:lang w:val="pt-BR"/>
              </w:rPr>
              <w:t>Um número é gerado para o atendimento do cliente.</w:t>
            </w:r>
          </w:p>
        </w:tc>
      </w:tr>
      <w:tr w:rsidR="00B94D40" w:rsidRPr="007667E2" w:rsidTr="00B94D40">
        <w:tc>
          <w:tcPr>
            <w:tcW w:w="2977" w:type="dxa"/>
            <w:shd w:val="clear" w:color="auto" w:fill="auto"/>
          </w:tcPr>
          <w:p w:rsidR="00B94D40" w:rsidRDefault="00B94D40" w:rsidP="00613BC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Consultar o número atual da ficha</w:t>
            </w:r>
          </w:p>
        </w:tc>
        <w:tc>
          <w:tcPr>
            <w:tcW w:w="2945" w:type="dxa"/>
            <w:shd w:val="clear" w:color="auto" w:fill="auto"/>
          </w:tcPr>
          <w:p w:rsidR="00B94D40" w:rsidRDefault="00B94D40" w:rsidP="00CE3E5C">
            <w:pPr>
              <w:rPr>
                <w:lang w:val="pt-BR"/>
              </w:rPr>
            </w:pPr>
            <w:r>
              <w:rPr>
                <w:lang w:val="pt-BR"/>
              </w:rPr>
              <w:t>A consulta só pode ser realizada no estabelecimento.</w:t>
            </w:r>
          </w:p>
        </w:tc>
        <w:tc>
          <w:tcPr>
            <w:tcW w:w="2945" w:type="dxa"/>
            <w:shd w:val="clear" w:color="auto" w:fill="auto"/>
          </w:tcPr>
          <w:p w:rsidR="00B94D40" w:rsidRDefault="00B94D40" w:rsidP="00CE3E5C">
            <w:pPr>
              <w:rPr>
                <w:lang w:val="pt-BR"/>
              </w:rPr>
            </w:pPr>
            <w:r>
              <w:rPr>
                <w:lang w:val="pt-BR"/>
              </w:rPr>
              <w:t>Permite que o usuário faça a consulta do número atual</w:t>
            </w:r>
            <w:r w:rsidR="00DF61D9">
              <w:rPr>
                <w:lang w:val="pt-BR"/>
              </w:rPr>
              <w:t xml:space="preserve"> da ficha, </w:t>
            </w:r>
            <w:r>
              <w:rPr>
                <w:lang w:val="pt-BR"/>
              </w:rPr>
              <w:t>que poderá ser realizada via aplicativo ou web.</w:t>
            </w:r>
          </w:p>
        </w:tc>
      </w:tr>
    </w:tbl>
    <w:p w:rsidR="00613BC2" w:rsidRDefault="00613BC2" w:rsidP="00613BC2">
      <w:pPr>
        <w:ind w:left="720"/>
        <w:rPr>
          <w:lang w:val="pt-BR"/>
        </w:rPr>
      </w:pPr>
    </w:p>
    <w:p w:rsidR="00E2793C" w:rsidRDefault="00E2793C" w:rsidP="004E494C">
      <w:pPr>
        <w:ind w:left="720"/>
        <w:rPr>
          <w:lang w:val="pt-BR"/>
        </w:rPr>
      </w:pPr>
    </w:p>
    <w:p w:rsidR="004E494C" w:rsidRPr="004E494C" w:rsidRDefault="004E494C" w:rsidP="004E494C">
      <w:pPr>
        <w:ind w:left="720"/>
        <w:rPr>
          <w:lang w:val="pt-BR"/>
        </w:rPr>
      </w:pPr>
    </w:p>
    <w:p w:rsidR="00414B4A" w:rsidRDefault="00E2793C" w:rsidP="00414B4A">
      <w:pPr>
        <w:pStyle w:val="Ttulo1"/>
        <w:rPr>
          <w:lang w:val="pt-BR"/>
        </w:rPr>
      </w:pPr>
      <w:bookmarkStart w:id="11" w:name="_Toc338404917"/>
      <w:r>
        <w:rPr>
          <w:lang w:val="pt-BR"/>
        </w:rPr>
        <w:lastRenderedPageBreak/>
        <w:t xml:space="preserve">Requisitos </w:t>
      </w:r>
      <w:r w:rsidR="00B12347">
        <w:rPr>
          <w:lang w:val="pt-BR"/>
        </w:rPr>
        <w:t>Funcionais</w:t>
      </w:r>
      <w:bookmarkEnd w:id="11"/>
    </w:p>
    <w:p w:rsidR="00E2793C" w:rsidRDefault="00E2793C" w:rsidP="00E2793C">
      <w:pPr>
        <w:rPr>
          <w:lang w:val="pt-BR"/>
        </w:rPr>
      </w:pPr>
    </w:p>
    <w:p w:rsidR="00E2793C" w:rsidRPr="00E2793C" w:rsidRDefault="00E2793C" w:rsidP="00E2793C">
      <w:pPr>
        <w:rPr>
          <w:lang w:val="pt-BR"/>
        </w:rPr>
      </w:pPr>
    </w:p>
    <w:p w:rsidR="00E2793C" w:rsidRPr="00E2793C" w:rsidRDefault="00E2793C" w:rsidP="00B12347">
      <w:pPr>
        <w:pStyle w:val="Ttulo2"/>
        <w:rPr>
          <w:lang w:val="pt-BR"/>
        </w:rPr>
      </w:pPr>
      <w:bookmarkStart w:id="12" w:name="_Toc338404918"/>
      <w:r>
        <w:rPr>
          <w:lang w:val="pt-BR"/>
        </w:rPr>
        <w:t>RF001</w:t>
      </w:r>
      <w:r w:rsidR="000421B4">
        <w:rPr>
          <w:lang w:val="pt-BR"/>
        </w:rPr>
        <w:t xml:space="preserve"> </w:t>
      </w:r>
      <w:r w:rsidR="00C23824">
        <w:rPr>
          <w:lang w:val="pt-BR"/>
        </w:rPr>
        <w:t>–</w:t>
      </w:r>
      <w:r w:rsidR="000421B4">
        <w:rPr>
          <w:lang w:val="pt-BR"/>
        </w:rPr>
        <w:t xml:space="preserve"> </w:t>
      </w:r>
      <w:r w:rsidR="00C23824">
        <w:rPr>
          <w:lang w:val="pt-BR"/>
        </w:rPr>
        <w:t>Cadastrar Usuário</w:t>
      </w:r>
      <w:bookmarkEnd w:id="12"/>
    </w:p>
    <w:p w:rsidR="00414B4A" w:rsidRPr="007667E2" w:rsidRDefault="00136EEE" w:rsidP="0064381A">
      <w:pPr>
        <w:ind w:left="720"/>
        <w:rPr>
          <w:lang w:val="pt-BR"/>
        </w:rPr>
      </w:pPr>
      <w:r>
        <w:rPr>
          <w:lang w:val="pt-BR"/>
        </w:rPr>
        <w:t xml:space="preserve">Permitir que o usuário </w:t>
      </w:r>
      <w:proofErr w:type="gramStart"/>
      <w:r>
        <w:rPr>
          <w:lang w:val="pt-BR"/>
        </w:rPr>
        <w:t>realize</w:t>
      </w:r>
      <w:proofErr w:type="gramEnd"/>
      <w:r w:rsidR="00C23824">
        <w:rPr>
          <w:lang w:val="pt-BR"/>
        </w:rPr>
        <w:t xml:space="preserve"> seu cadastro na base de dados do sistema. Es</w:t>
      </w:r>
      <w:r>
        <w:rPr>
          <w:lang w:val="pt-BR"/>
        </w:rPr>
        <w:t>te cadastro poderá ser feito</w:t>
      </w:r>
      <w:r w:rsidR="00C23824">
        <w:rPr>
          <w:lang w:val="pt-BR"/>
        </w:rPr>
        <w:t xml:space="preserve"> pelo aplicativo móvel ou página web.</w:t>
      </w:r>
      <w:r w:rsidR="003838E5">
        <w:rPr>
          <w:lang w:val="pt-BR"/>
        </w:rPr>
        <w:t xml:space="preserve"> </w:t>
      </w:r>
    </w:p>
    <w:p w:rsidR="00414B4A" w:rsidRDefault="00414B4A" w:rsidP="0064381A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77"/>
        <w:gridCol w:w="1542"/>
        <w:gridCol w:w="2268"/>
        <w:gridCol w:w="3372"/>
      </w:tblGrid>
      <w:tr w:rsidR="008B5268" w:rsidRPr="00C23824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32280A" w:rsidRPr="008B5268" w:rsidRDefault="0032280A" w:rsidP="0064381A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32280A" w:rsidRPr="008B5268" w:rsidRDefault="0032280A" w:rsidP="0064381A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32280A" w:rsidRPr="008B5268" w:rsidRDefault="0032280A" w:rsidP="0064381A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32280A" w:rsidRPr="008B5268" w:rsidRDefault="0032280A" w:rsidP="0064381A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32280A" w:rsidRPr="008B5268" w:rsidRDefault="0032280A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32280A" w:rsidRPr="008B5268" w:rsidRDefault="0032280A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32280A" w:rsidRPr="008B5268" w:rsidRDefault="0032280A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32280A" w:rsidRPr="008B5268" w:rsidRDefault="0032280A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32280A" w:rsidRPr="008B5268" w:rsidRDefault="0032280A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32280A" w:rsidRPr="008B5268" w:rsidRDefault="0032280A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23824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32280A" w:rsidRPr="008B5268" w:rsidRDefault="0032280A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32280A" w:rsidRPr="008B5268" w:rsidRDefault="0032280A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23824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32280A" w:rsidRPr="008B5268" w:rsidRDefault="0032280A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32280A" w:rsidRPr="008B5268" w:rsidRDefault="0032280A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32280A" w:rsidRPr="008B5268" w:rsidRDefault="0032280A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32280A" w:rsidRPr="008B5268" w:rsidRDefault="0032280A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32280A" w:rsidRPr="008B5268" w:rsidRDefault="0032280A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E2793C" w:rsidRDefault="00E2793C" w:rsidP="0064381A">
      <w:pPr>
        <w:ind w:left="720"/>
        <w:rPr>
          <w:lang w:val="pt-BR"/>
        </w:rPr>
      </w:pPr>
    </w:p>
    <w:p w:rsidR="000421B4" w:rsidRPr="00E2793C" w:rsidRDefault="000421B4" w:rsidP="00B12347">
      <w:pPr>
        <w:pStyle w:val="Ttulo2"/>
        <w:rPr>
          <w:lang w:val="pt-BR"/>
        </w:rPr>
      </w:pPr>
      <w:bookmarkStart w:id="13" w:name="_Toc338404919"/>
      <w:r>
        <w:rPr>
          <w:lang w:val="pt-BR"/>
        </w:rPr>
        <w:t xml:space="preserve">RF002 </w:t>
      </w:r>
      <w:r w:rsidR="00C23824">
        <w:rPr>
          <w:lang w:val="pt-BR"/>
        </w:rPr>
        <w:t>–</w:t>
      </w:r>
      <w:r>
        <w:rPr>
          <w:lang w:val="pt-BR"/>
        </w:rPr>
        <w:t xml:space="preserve"> </w:t>
      </w:r>
      <w:r w:rsidR="00C23824">
        <w:rPr>
          <w:lang w:val="pt-BR"/>
        </w:rPr>
        <w:t>Editar Usuário</w:t>
      </w:r>
      <w:bookmarkEnd w:id="13"/>
    </w:p>
    <w:p w:rsidR="000421B4" w:rsidRPr="00341E58" w:rsidRDefault="00C23824" w:rsidP="000421B4">
      <w:pPr>
        <w:ind w:left="720"/>
        <w:rPr>
          <w:lang w:val="pt-BR"/>
        </w:rPr>
      </w:pPr>
      <w:r>
        <w:rPr>
          <w:lang w:val="pt-BR"/>
        </w:rPr>
        <w:t xml:space="preserve">Permitir que o usuário </w:t>
      </w:r>
      <w:proofErr w:type="gramStart"/>
      <w:r>
        <w:rPr>
          <w:lang w:val="pt-BR"/>
        </w:rPr>
        <w:t>edite</w:t>
      </w:r>
      <w:proofErr w:type="gramEnd"/>
      <w:r>
        <w:rPr>
          <w:lang w:val="pt-BR"/>
        </w:rPr>
        <w:t xml:space="preserve"> seus dados cadastrados quando necessário.</w:t>
      </w:r>
    </w:p>
    <w:p w:rsidR="000421B4" w:rsidRDefault="000421B4" w:rsidP="000421B4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77"/>
        <w:gridCol w:w="1542"/>
        <w:gridCol w:w="2268"/>
        <w:gridCol w:w="3372"/>
      </w:tblGrid>
      <w:tr w:rsidR="008B5268" w:rsidRPr="008B5268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23824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23824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0421B4" w:rsidRPr="008B5268" w:rsidRDefault="000421B4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0421B4" w:rsidRPr="008B5268" w:rsidRDefault="000421B4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0421B4" w:rsidRPr="008B5268" w:rsidRDefault="000421B4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0421B4" w:rsidRPr="008B5268" w:rsidRDefault="000421B4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0421B4" w:rsidRPr="00414B4A" w:rsidRDefault="000421B4" w:rsidP="000421B4">
      <w:pPr>
        <w:ind w:left="720"/>
        <w:rPr>
          <w:lang w:val="pt-BR"/>
        </w:rPr>
      </w:pPr>
    </w:p>
    <w:p w:rsidR="000421B4" w:rsidRDefault="000421B4" w:rsidP="0064381A">
      <w:pPr>
        <w:ind w:left="720"/>
        <w:rPr>
          <w:lang w:val="pt-BR"/>
        </w:rPr>
      </w:pPr>
    </w:p>
    <w:p w:rsidR="000421B4" w:rsidRPr="00E2793C" w:rsidRDefault="000421B4" w:rsidP="00B12347">
      <w:pPr>
        <w:pStyle w:val="Ttulo2"/>
        <w:rPr>
          <w:lang w:val="pt-BR"/>
        </w:rPr>
      </w:pPr>
      <w:bookmarkStart w:id="14" w:name="_Toc338404920"/>
      <w:r>
        <w:rPr>
          <w:lang w:val="pt-BR"/>
        </w:rPr>
        <w:t xml:space="preserve">RF003 – </w:t>
      </w:r>
      <w:r w:rsidR="00C23824">
        <w:rPr>
          <w:lang w:val="pt-BR"/>
        </w:rPr>
        <w:t>Excluir Usuário</w:t>
      </w:r>
      <w:bookmarkEnd w:id="14"/>
    </w:p>
    <w:p w:rsidR="000421B4" w:rsidRPr="00341E58" w:rsidRDefault="00C23824" w:rsidP="000421B4">
      <w:pPr>
        <w:ind w:left="720"/>
        <w:rPr>
          <w:lang w:val="pt-BR"/>
        </w:rPr>
      </w:pPr>
      <w:r>
        <w:rPr>
          <w:lang w:val="pt-BR"/>
        </w:rPr>
        <w:t>Permite que o usuário ou administrador exclua um usuário da base de dados do sistema</w:t>
      </w:r>
    </w:p>
    <w:p w:rsidR="000421B4" w:rsidRDefault="000421B4" w:rsidP="000421B4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77"/>
        <w:gridCol w:w="1542"/>
        <w:gridCol w:w="2268"/>
        <w:gridCol w:w="3372"/>
      </w:tblGrid>
      <w:tr w:rsidR="008B5268" w:rsidRPr="008B5268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0421B4" w:rsidRPr="008B5268" w:rsidRDefault="000421B4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0421B4" w:rsidRPr="008B5268" w:rsidRDefault="000421B4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0421B4" w:rsidRPr="008B5268" w:rsidRDefault="000421B4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0421B4" w:rsidRPr="008B5268" w:rsidRDefault="000421B4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CE3E5C" w:rsidRDefault="00CE3E5C" w:rsidP="00CE3E5C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:rsidR="00CE3E5C" w:rsidRPr="00E2793C" w:rsidRDefault="00CE3E5C" w:rsidP="00CE3E5C">
      <w:pPr>
        <w:pStyle w:val="Ttulo2"/>
        <w:rPr>
          <w:lang w:val="pt-BR"/>
        </w:rPr>
      </w:pPr>
      <w:bookmarkStart w:id="15" w:name="_Toc338404921"/>
      <w:r>
        <w:rPr>
          <w:lang w:val="pt-BR"/>
        </w:rPr>
        <w:t>RF004 – Listar Usuário</w:t>
      </w:r>
      <w:bookmarkEnd w:id="15"/>
    </w:p>
    <w:p w:rsidR="00CE3E5C" w:rsidRPr="00341E58" w:rsidRDefault="00CE3E5C" w:rsidP="00CE3E5C">
      <w:pPr>
        <w:ind w:left="720"/>
        <w:rPr>
          <w:lang w:val="pt-BR"/>
        </w:rPr>
      </w:pPr>
      <w:r>
        <w:rPr>
          <w:lang w:val="pt-BR"/>
        </w:rPr>
        <w:t xml:space="preserve">Permite que o administrador liste todos os usuários cadastrados na base de dados do sistema </w:t>
      </w:r>
    </w:p>
    <w:p w:rsidR="00CE3E5C" w:rsidRDefault="00CE3E5C" w:rsidP="00CE3E5C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77"/>
        <w:gridCol w:w="1542"/>
        <w:gridCol w:w="2268"/>
        <w:gridCol w:w="3372"/>
      </w:tblGrid>
      <w:tr w:rsidR="00CE3E5C" w:rsidRPr="008B5268" w:rsidTr="00CE3E5C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CE3E5C" w:rsidRPr="008B5268" w:rsidTr="00CE3E5C">
        <w:tc>
          <w:tcPr>
            <w:tcW w:w="1577" w:type="dxa"/>
            <w:shd w:val="clear" w:color="auto" w:fill="EDEDED"/>
          </w:tcPr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CE3E5C" w:rsidRPr="008B5268" w:rsidRDefault="00CE3E5C" w:rsidP="00CE3E5C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CE3E5C" w:rsidRPr="008B5268" w:rsidRDefault="00CE3E5C" w:rsidP="00CE3E5C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CE3E5C" w:rsidRPr="008B5268" w:rsidRDefault="00CE3E5C" w:rsidP="00CE3E5C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CE3E5C" w:rsidRPr="008B5268" w:rsidRDefault="00CE3E5C" w:rsidP="00CE3E5C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CE3E5C" w:rsidRDefault="00CE3E5C" w:rsidP="00CE3E5C">
      <w:pPr>
        <w:pStyle w:val="Ttulo2"/>
        <w:numPr>
          <w:ilvl w:val="0"/>
          <w:numId w:val="0"/>
        </w:numPr>
        <w:ind w:left="720" w:hanging="720"/>
        <w:rPr>
          <w:lang w:val="pt-BR"/>
        </w:rPr>
      </w:pPr>
    </w:p>
    <w:p w:rsidR="00CE3E5C" w:rsidRDefault="00CE3E5C" w:rsidP="00CE3E5C">
      <w:pPr>
        <w:pStyle w:val="Ttulo2"/>
        <w:numPr>
          <w:ilvl w:val="0"/>
          <w:numId w:val="0"/>
        </w:numPr>
        <w:ind w:left="720" w:hanging="720"/>
        <w:rPr>
          <w:lang w:val="pt-BR"/>
        </w:rPr>
      </w:pPr>
    </w:p>
    <w:p w:rsidR="00CE3E5C" w:rsidRPr="00CE3E5C" w:rsidRDefault="00CE3E5C" w:rsidP="00CE3E5C">
      <w:pPr>
        <w:rPr>
          <w:lang w:val="pt-BR"/>
        </w:rPr>
      </w:pPr>
    </w:p>
    <w:p w:rsidR="00CE3E5C" w:rsidRPr="00E2793C" w:rsidRDefault="0051509B" w:rsidP="00CE3E5C">
      <w:pPr>
        <w:pStyle w:val="Ttulo2"/>
        <w:rPr>
          <w:lang w:val="pt-BR"/>
        </w:rPr>
      </w:pPr>
      <w:bookmarkStart w:id="16" w:name="_Toc338404922"/>
      <w:r>
        <w:rPr>
          <w:lang w:val="pt-BR"/>
        </w:rPr>
        <w:lastRenderedPageBreak/>
        <w:t xml:space="preserve">RF005 </w:t>
      </w:r>
      <w:r w:rsidR="00CE3E5C">
        <w:rPr>
          <w:lang w:val="pt-BR"/>
        </w:rPr>
        <w:t xml:space="preserve">– </w:t>
      </w:r>
      <w:r>
        <w:rPr>
          <w:lang w:val="pt-BR"/>
        </w:rPr>
        <w:t>Cadastrar Empresa</w:t>
      </w:r>
      <w:bookmarkEnd w:id="16"/>
    </w:p>
    <w:p w:rsidR="00CE3E5C" w:rsidRPr="00341E58" w:rsidRDefault="0051509B" w:rsidP="00CE3E5C">
      <w:pPr>
        <w:ind w:left="720"/>
        <w:rPr>
          <w:lang w:val="pt-BR"/>
        </w:rPr>
      </w:pPr>
      <w:r>
        <w:rPr>
          <w:lang w:val="pt-BR"/>
        </w:rPr>
        <w:t>Permite que uma nova empresa</w:t>
      </w:r>
      <w:r w:rsidR="00CE3E5C">
        <w:rPr>
          <w:lang w:val="pt-BR"/>
        </w:rPr>
        <w:t xml:space="preserve"> </w:t>
      </w:r>
      <w:r>
        <w:rPr>
          <w:lang w:val="pt-BR"/>
        </w:rPr>
        <w:t>seja cadastrada n</w:t>
      </w:r>
      <w:r w:rsidR="00CE3E5C">
        <w:rPr>
          <w:lang w:val="pt-BR"/>
        </w:rPr>
        <w:t>a base de dados do sistema</w:t>
      </w:r>
    </w:p>
    <w:p w:rsidR="00CE3E5C" w:rsidRDefault="00CE3E5C" w:rsidP="00CE3E5C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77"/>
        <w:gridCol w:w="1542"/>
        <w:gridCol w:w="2268"/>
        <w:gridCol w:w="3372"/>
      </w:tblGrid>
      <w:tr w:rsidR="00CE3E5C" w:rsidRPr="008B5268" w:rsidTr="00CE3E5C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CE3E5C" w:rsidRPr="008B5268" w:rsidTr="00CE3E5C">
        <w:tc>
          <w:tcPr>
            <w:tcW w:w="1577" w:type="dxa"/>
            <w:shd w:val="clear" w:color="auto" w:fill="EDEDED"/>
          </w:tcPr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2578A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2578A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2578A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CE3E5C" w:rsidRPr="008B5268" w:rsidRDefault="00CE3E5C" w:rsidP="00CE3E5C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CE3E5C" w:rsidRPr="008B5268" w:rsidRDefault="00CE3E5C" w:rsidP="00CE3E5C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CE3E5C" w:rsidRPr="008B5268" w:rsidRDefault="00CE3E5C" w:rsidP="00CE3E5C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CE3E5C" w:rsidRPr="008B5268" w:rsidRDefault="00CE3E5C" w:rsidP="00CE3E5C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2578AC" w:rsidRDefault="002578AC" w:rsidP="002578AC">
      <w:pPr>
        <w:pStyle w:val="Ttulo2"/>
        <w:numPr>
          <w:ilvl w:val="0"/>
          <w:numId w:val="0"/>
        </w:numPr>
        <w:rPr>
          <w:lang w:val="pt-BR"/>
        </w:rPr>
      </w:pPr>
    </w:p>
    <w:p w:rsidR="002578AC" w:rsidRPr="00E2793C" w:rsidRDefault="002578AC" w:rsidP="002578AC">
      <w:pPr>
        <w:pStyle w:val="Ttulo2"/>
        <w:rPr>
          <w:lang w:val="pt-BR"/>
        </w:rPr>
      </w:pPr>
      <w:bookmarkStart w:id="17" w:name="_Toc338404923"/>
      <w:r>
        <w:rPr>
          <w:lang w:val="pt-BR"/>
        </w:rPr>
        <w:t>RF006 – Editar Empresa</w:t>
      </w:r>
      <w:bookmarkEnd w:id="17"/>
    </w:p>
    <w:p w:rsidR="002578AC" w:rsidRPr="00341E58" w:rsidRDefault="002578AC" w:rsidP="002578AC">
      <w:pPr>
        <w:ind w:left="720"/>
        <w:rPr>
          <w:lang w:val="pt-BR"/>
        </w:rPr>
      </w:pPr>
      <w:r>
        <w:rPr>
          <w:lang w:val="pt-BR"/>
        </w:rPr>
        <w:t>Permite editar os dados da empresa na base de dados do sistema</w:t>
      </w:r>
    </w:p>
    <w:p w:rsidR="002578AC" w:rsidRDefault="002578AC" w:rsidP="002578AC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77"/>
        <w:gridCol w:w="1542"/>
        <w:gridCol w:w="2268"/>
        <w:gridCol w:w="3372"/>
      </w:tblGrid>
      <w:tr w:rsidR="002578AC" w:rsidRPr="008B5268" w:rsidTr="00DD601D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2578AC" w:rsidRPr="008B5268" w:rsidTr="00DD601D">
        <w:tc>
          <w:tcPr>
            <w:tcW w:w="1577" w:type="dxa"/>
            <w:shd w:val="clear" w:color="auto" w:fill="EDEDED"/>
          </w:tcPr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2578A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2578A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2578A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2578AC" w:rsidRPr="008B5268" w:rsidRDefault="002578AC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2578AC" w:rsidRPr="008B5268" w:rsidRDefault="002578AC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2578AC" w:rsidRPr="008B5268" w:rsidRDefault="002578AC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2578AC" w:rsidRPr="008B5268" w:rsidRDefault="002578AC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2578AC" w:rsidRDefault="002578AC" w:rsidP="002578AC">
      <w:pPr>
        <w:pStyle w:val="Ttulo2"/>
        <w:numPr>
          <w:ilvl w:val="0"/>
          <w:numId w:val="0"/>
        </w:numPr>
        <w:rPr>
          <w:lang w:val="pt-BR"/>
        </w:rPr>
      </w:pPr>
    </w:p>
    <w:p w:rsidR="002578AC" w:rsidRPr="00E2793C" w:rsidRDefault="00E44151" w:rsidP="002578AC">
      <w:pPr>
        <w:pStyle w:val="Ttulo2"/>
        <w:rPr>
          <w:lang w:val="pt-BR"/>
        </w:rPr>
      </w:pPr>
      <w:bookmarkStart w:id="18" w:name="_Toc338404924"/>
      <w:r>
        <w:rPr>
          <w:lang w:val="pt-BR"/>
        </w:rPr>
        <w:t>RF007</w:t>
      </w:r>
      <w:r w:rsidR="002578AC">
        <w:rPr>
          <w:lang w:val="pt-BR"/>
        </w:rPr>
        <w:t xml:space="preserve"> – Excluir Empresa</w:t>
      </w:r>
      <w:bookmarkEnd w:id="18"/>
    </w:p>
    <w:p w:rsidR="002578AC" w:rsidRPr="00341E58" w:rsidRDefault="002578AC" w:rsidP="002578AC">
      <w:pPr>
        <w:ind w:left="720"/>
        <w:rPr>
          <w:lang w:val="pt-BR"/>
        </w:rPr>
      </w:pPr>
      <w:r>
        <w:rPr>
          <w:lang w:val="pt-BR"/>
        </w:rPr>
        <w:t>Permite excluir uma empresa da base de dados do sistema</w:t>
      </w:r>
    </w:p>
    <w:p w:rsidR="002578AC" w:rsidRDefault="002578AC" w:rsidP="002578AC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77"/>
        <w:gridCol w:w="1542"/>
        <w:gridCol w:w="2268"/>
        <w:gridCol w:w="3372"/>
      </w:tblGrid>
      <w:tr w:rsidR="002578AC" w:rsidRPr="008B5268" w:rsidTr="00DD601D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2578AC" w:rsidRPr="008B5268" w:rsidTr="00DD601D">
        <w:tc>
          <w:tcPr>
            <w:tcW w:w="1577" w:type="dxa"/>
            <w:shd w:val="clear" w:color="auto" w:fill="EDEDED"/>
          </w:tcPr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2578A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2578A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2578A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2578AC" w:rsidRPr="008B5268" w:rsidRDefault="002578AC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2578AC" w:rsidRPr="008B5268" w:rsidRDefault="002578AC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2578AC" w:rsidRPr="008B5268" w:rsidRDefault="002578AC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2578AC" w:rsidRPr="008B5268" w:rsidRDefault="002578AC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CE3E5C" w:rsidRDefault="00CE3E5C" w:rsidP="000421B4">
      <w:pPr>
        <w:ind w:left="720"/>
        <w:rPr>
          <w:lang w:val="pt-BR"/>
        </w:rPr>
      </w:pPr>
    </w:p>
    <w:p w:rsidR="00E44151" w:rsidRPr="00E2793C" w:rsidRDefault="00E44151" w:rsidP="00E44151">
      <w:pPr>
        <w:pStyle w:val="Ttulo2"/>
        <w:rPr>
          <w:lang w:val="pt-BR"/>
        </w:rPr>
      </w:pPr>
      <w:bookmarkStart w:id="19" w:name="_Toc338404925"/>
      <w:r>
        <w:rPr>
          <w:lang w:val="pt-BR"/>
        </w:rPr>
        <w:t>RF008 – Listar Empresa</w:t>
      </w:r>
      <w:bookmarkEnd w:id="19"/>
    </w:p>
    <w:p w:rsidR="00E44151" w:rsidRPr="00341E58" w:rsidRDefault="00E44151" w:rsidP="00E44151">
      <w:pPr>
        <w:ind w:left="720"/>
        <w:rPr>
          <w:lang w:val="pt-BR"/>
        </w:rPr>
      </w:pPr>
      <w:r>
        <w:rPr>
          <w:lang w:val="pt-BR"/>
        </w:rPr>
        <w:t>Permite listar todas as empresas cadastradas na base de dados do sistema</w:t>
      </w:r>
    </w:p>
    <w:p w:rsidR="00E44151" w:rsidRDefault="00E44151" w:rsidP="00E44151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77"/>
        <w:gridCol w:w="1542"/>
        <w:gridCol w:w="2268"/>
        <w:gridCol w:w="3372"/>
      </w:tblGrid>
      <w:tr w:rsidR="00E44151" w:rsidRPr="008B5268" w:rsidTr="00DD601D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E44151" w:rsidRPr="008B5268" w:rsidTr="00DD601D">
        <w:tc>
          <w:tcPr>
            <w:tcW w:w="1577" w:type="dxa"/>
            <w:shd w:val="clear" w:color="auto" w:fill="EDEDED"/>
          </w:tcPr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E44151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E44151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E44151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E44151" w:rsidRPr="008B5268" w:rsidRDefault="00E44151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E44151" w:rsidRPr="008B5268" w:rsidRDefault="00E44151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E44151" w:rsidRPr="008B5268" w:rsidRDefault="00E44151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E44151" w:rsidRPr="008B5268" w:rsidRDefault="00E44151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E44151" w:rsidRDefault="00E44151" w:rsidP="000421B4">
      <w:pPr>
        <w:ind w:left="720"/>
        <w:rPr>
          <w:lang w:val="pt-BR"/>
        </w:rPr>
      </w:pPr>
    </w:p>
    <w:p w:rsidR="00E44151" w:rsidRPr="00E2793C" w:rsidRDefault="00E44151" w:rsidP="00E44151">
      <w:pPr>
        <w:pStyle w:val="Ttulo2"/>
        <w:rPr>
          <w:lang w:val="pt-BR"/>
        </w:rPr>
      </w:pPr>
      <w:bookmarkStart w:id="20" w:name="_Toc338404926"/>
      <w:r>
        <w:rPr>
          <w:lang w:val="pt-BR"/>
        </w:rPr>
        <w:t xml:space="preserve">RF009 – </w:t>
      </w:r>
      <w:proofErr w:type="spellStart"/>
      <w:r>
        <w:rPr>
          <w:lang w:val="pt-BR"/>
        </w:rPr>
        <w:t>Logar</w:t>
      </w:r>
      <w:bookmarkEnd w:id="20"/>
      <w:proofErr w:type="spellEnd"/>
    </w:p>
    <w:p w:rsidR="00E44151" w:rsidRPr="00341E58" w:rsidRDefault="00E44151" w:rsidP="00E44151">
      <w:pPr>
        <w:ind w:left="720"/>
        <w:rPr>
          <w:lang w:val="pt-BR"/>
        </w:rPr>
      </w:pPr>
      <w:r>
        <w:rPr>
          <w:lang w:val="pt-BR"/>
        </w:rPr>
        <w:t xml:space="preserve">Permite que o usuário </w:t>
      </w:r>
      <w:r w:rsidR="00DD601D">
        <w:rPr>
          <w:lang w:val="pt-BR"/>
        </w:rPr>
        <w:t xml:space="preserve">efetue </w:t>
      </w:r>
      <w:proofErr w:type="spellStart"/>
      <w:r>
        <w:rPr>
          <w:lang w:val="pt-BR"/>
        </w:rPr>
        <w:t>l</w:t>
      </w:r>
      <w:r w:rsidR="00DD601D">
        <w:rPr>
          <w:lang w:val="pt-BR"/>
        </w:rPr>
        <w:t>ogin</w:t>
      </w:r>
      <w:proofErr w:type="spellEnd"/>
      <w:r>
        <w:rPr>
          <w:lang w:val="pt-BR"/>
        </w:rPr>
        <w:t xml:space="preserve"> no sistema</w:t>
      </w:r>
    </w:p>
    <w:p w:rsidR="00E44151" w:rsidRDefault="00E44151" w:rsidP="00E44151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77"/>
        <w:gridCol w:w="1542"/>
        <w:gridCol w:w="2268"/>
        <w:gridCol w:w="3372"/>
      </w:tblGrid>
      <w:tr w:rsidR="00E44151" w:rsidRPr="008B5268" w:rsidTr="00DD601D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E44151" w:rsidRPr="008B5268" w:rsidTr="00DD601D">
        <w:tc>
          <w:tcPr>
            <w:tcW w:w="1577" w:type="dxa"/>
            <w:shd w:val="clear" w:color="auto" w:fill="EDEDED"/>
          </w:tcPr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DD601D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D601D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D601D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E44151" w:rsidRPr="008B5268" w:rsidRDefault="00E44151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E44151" w:rsidRPr="008B5268" w:rsidRDefault="00E44151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E44151" w:rsidRPr="008B5268" w:rsidRDefault="00E44151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E44151" w:rsidRPr="008B5268" w:rsidRDefault="00E44151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E44151" w:rsidRDefault="00E44151" w:rsidP="000421B4">
      <w:pPr>
        <w:ind w:left="720"/>
        <w:rPr>
          <w:lang w:val="pt-BR"/>
        </w:rPr>
      </w:pPr>
    </w:p>
    <w:p w:rsidR="00DD601D" w:rsidRPr="00E2793C" w:rsidRDefault="00DD601D" w:rsidP="00DD601D">
      <w:pPr>
        <w:pStyle w:val="Ttulo2"/>
        <w:rPr>
          <w:lang w:val="pt-BR"/>
        </w:rPr>
      </w:pPr>
      <w:bookmarkStart w:id="21" w:name="_Toc338404927"/>
      <w:r>
        <w:rPr>
          <w:lang w:val="pt-BR"/>
        </w:rPr>
        <w:lastRenderedPageBreak/>
        <w:t>RF010 – Solicitar senha de atendimento</w:t>
      </w:r>
      <w:bookmarkEnd w:id="21"/>
    </w:p>
    <w:p w:rsidR="00DD601D" w:rsidRPr="00341E58" w:rsidRDefault="00513D57" w:rsidP="00DD601D">
      <w:pPr>
        <w:ind w:left="720"/>
        <w:rPr>
          <w:lang w:val="pt-BR"/>
        </w:rPr>
      </w:pPr>
      <w:r>
        <w:rPr>
          <w:lang w:val="pt-BR"/>
        </w:rPr>
        <w:t>Permite que o usuário solicite uma senha de atendimento</w:t>
      </w:r>
    </w:p>
    <w:p w:rsidR="00DD601D" w:rsidRDefault="00DD601D" w:rsidP="00DD601D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77"/>
        <w:gridCol w:w="1542"/>
        <w:gridCol w:w="2268"/>
        <w:gridCol w:w="3372"/>
      </w:tblGrid>
      <w:tr w:rsidR="00DD601D" w:rsidRPr="008B5268" w:rsidTr="00DD601D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DD601D" w:rsidRPr="008B5268" w:rsidRDefault="00DD601D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DD601D" w:rsidRPr="008B5268" w:rsidRDefault="00DD601D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DD601D" w:rsidRPr="008B5268" w:rsidRDefault="00DD601D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DD601D" w:rsidRPr="008B5268" w:rsidRDefault="00DD601D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DD601D" w:rsidRPr="008B5268" w:rsidTr="00DD601D">
        <w:tc>
          <w:tcPr>
            <w:tcW w:w="1577" w:type="dxa"/>
            <w:shd w:val="clear" w:color="auto" w:fill="EDEDED"/>
          </w:tcPr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805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DD601D" w:rsidRPr="008B5268" w:rsidRDefault="00DD601D" w:rsidP="00DD601D">
            <w:pPr>
              <w:tabs>
                <w:tab w:val="left" w:pos="284"/>
              </w:tabs>
              <w:rPr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DD601D" w:rsidRPr="008B5268" w:rsidRDefault="00DD601D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DD601D" w:rsidRPr="008B5268" w:rsidRDefault="00DD601D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DD601D" w:rsidRPr="008B5268" w:rsidRDefault="00DD601D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DD601D" w:rsidRPr="008B5268" w:rsidRDefault="00DD601D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DD601D" w:rsidRDefault="00DD601D" w:rsidP="000421B4">
      <w:pPr>
        <w:ind w:left="720"/>
        <w:rPr>
          <w:lang w:val="pt-BR"/>
        </w:rPr>
      </w:pPr>
    </w:p>
    <w:p w:rsidR="00C8055C" w:rsidRPr="00E2793C" w:rsidRDefault="00BE5649" w:rsidP="00C8055C">
      <w:pPr>
        <w:pStyle w:val="Ttulo2"/>
        <w:rPr>
          <w:lang w:val="pt-BR"/>
        </w:rPr>
      </w:pPr>
      <w:bookmarkStart w:id="22" w:name="_Toc338404928"/>
      <w:r>
        <w:rPr>
          <w:lang w:val="pt-BR"/>
        </w:rPr>
        <w:t>RF011</w:t>
      </w:r>
      <w:r w:rsidR="00C8055C">
        <w:rPr>
          <w:lang w:val="pt-BR"/>
        </w:rPr>
        <w:t xml:space="preserve"> – Consultar senha de atendimento</w:t>
      </w:r>
      <w:bookmarkEnd w:id="22"/>
    </w:p>
    <w:p w:rsidR="00C8055C" w:rsidRPr="00C8055C" w:rsidRDefault="00C8055C" w:rsidP="00C8055C">
      <w:pPr>
        <w:ind w:left="720"/>
        <w:rPr>
          <w:lang w:val="pt-BR"/>
        </w:rPr>
      </w:pPr>
      <w:r>
        <w:rPr>
          <w:lang w:val="pt-BR"/>
        </w:rPr>
        <w:t>Permite que o usuário consulte o número de senha atual de uma empresa</w:t>
      </w:r>
      <w:proofErr w:type="gramStart"/>
      <w:r>
        <w:rPr>
          <w:lang w:val="pt-BR"/>
        </w:rPr>
        <w:t xml:space="preserve">  </w:t>
      </w:r>
      <w:r w:rsidRPr="00C8055C">
        <w:rPr>
          <w:lang w:val="pt-BR"/>
        </w:rPr>
        <w:t xml:space="preserve"> </w:t>
      </w:r>
    </w:p>
    <w:p w:rsidR="00C8055C" w:rsidRDefault="00C8055C" w:rsidP="00C8055C">
      <w:pPr>
        <w:ind w:left="720"/>
        <w:rPr>
          <w:lang w:val="pt-BR"/>
        </w:rPr>
      </w:pPr>
      <w:proofErr w:type="gramEnd"/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77"/>
        <w:gridCol w:w="1542"/>
        <w:gridCol w:w="2268"/>
        <w:gridCol w:w="3372"/>
      </w:tblGrid>
      <w:tr w:rsidR="00C8055C" w:rsidRPr="00C8055C" w:rsidTr="00DB101B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C8055C" w:rsidRPr="008B5268" w:rsidRDefault="00C8055C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8055C" w:rsidRPr="008B5268" w:rsidRDefault="00C8055C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8055C" w:rsidRPr="008B5268" w:rsidRDefault="00C8055C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C8055C" w:rsidRPr="008B5268" w:rsidRDefault="00C8055C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C8055C" w:rsidRPr="008B5268" w:rsidTr="00DB101B">
        <w:tc>
          <w:tcPr>
            <w:tcW w:w="1577" w:type="dxa"/>
            <w:shd w:val="clear" w:color="auto" w:fill="EDEDED"/>
          </w:tcPr>
          <w:p w:rsidR="00C8055C" w:rsidRPr="008B5268" w:rsidRDefault="00C8055C" w:rsidP="00DB101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805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C8055C" w:rsidRPr="008B5268" w:rsidRDefault="00C8055C" w:rsidP="00DB101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C8055C" w:rsidRPr="008B5268" w:rsidRDefault="00C8055C" w:rsidP="00DB101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C8055C" w:rsidRPr="008B5268" w:rsidRDefault="00C8055C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C8055C" w:rsidRPr="008B5268" w:rsidRDefault="00C8055C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C8055C" w:rsidRPr="008B5268" w:rsidRDefault="00C8055C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C8055C" w:rsidRPr="008B5268" w:rsidRDefault="00C8055C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C8055C" w:rsidRPr="008B5268" w:rsidRDefault="00C8055C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C8055C" w:rsidRPr="008B5268" w:rsidRDefault="00C8055C" w:rsidP="00DB101B">
            <w:pPr>
              <w:tabs>
                <w:tab w:val="left" w:pos="284"/>
              </w:tabs>
              <w:rPr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C8055C" w:rsidRPr="008B5268" w:rsidRDefault="00C8055C" w:rsidP="00DB101B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C8055C" w:rsidRPr="008B5268" w:rsidRDefault="00C8055C" w:rsidP="00DB101B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C8055C" w:rsidRPr="008B5268" w:rsidRDefault="00C8055C" w:rsidP="00DB101B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C8055C" w:rsidRPr="008B5268" w:rsidRDefault="00C8055C" w:rsidP="00DB101B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C8055C" w:rsidRDefault="00C8055C" w:rsidP="000421B4">
      <w:pPr>
        <w:ind w:left="720"/>
        <w:rPr>
          <w:lang w:val="pt-BR"/>
        </w:rPr>
      </w:pPr>
    </w:p>
    <w:p w:rsidR="00B12347" w:rsidRDefault="00B12347" w:rsidP="00B12347">
      <w:pPr>
        <w:pStyle w:val="Ttulo1"/>
        <w:rPr>
          <w:lang w:val="pt-BR"/>
        </w:rPr>
      </w:pPr>
      <w:bookmarkStart w:id="23" w:name="_Toc338404929"/>
      <w:r>
        <w:rPr>
          <w:lang w:val="pt-BR"/>
        </w:rPr>
        <w:lastRenderedPageBreak/>
        <w:t>Requisitos Não-Funcionais</w:t>
      </w:r>
      <w:bookmarkEnd w:id="23"/>
    </w:p>
    <w:p w:rsidR="00B12347" w:rsidRDefault="00B12347" w:rsidP="00B12347">
      <w:pPr>
        <w:pStyle w:val="Ttulo2"/>
        <w:rPr>
          <w:lang w:val="pt-BR"/>
        </w:rPr>
      </w:pPr>
      <w:bookmarkStart w:id="24" w:name="_Toc338404930"/>
      <w:r>
        <w:rPr>
          <w:lang w:val="pt-BR"/>
        </w:rPr>
        <w:t>Segurança</w:t>
      </w:r>
      <w:bookmarkEnd w:id="24"/>
    </w:p>
    <w:p w:rsidR="00B12347" w:rsidRPr="00E2793C" w:rsidRDefault="00B12347" w:rsidP="00B12347">
      <w:pPr>
        <w:pStyle w:val="Ttulo3"/>
        <w:rPr>
          <w:lang w:val="pt-BR"/>
        </w:rPr>
      </w:pPr>
      <w:bookmarkStart w:id="25" w:name="_Toc338404931"/>
      <w:r>
        <w:rPr>
          <w:lang w:val="pt-BR"/>
        </w:rPr>
        <w:t xml:space="preserve">RNF001 </w:t>
      </w:r>
      <w:r w:rsidR="00BC263F">
        <w:rPr>
          <w:lang w:val="pt-BR"/>
        </w:rPr>
        <w:t>– Privacidade</w:t>
      </w:r>
      <w:bookmarkEnd w:id="25"/>
    </w:p>
    <w:p w:rsidR="00B12347" w:rsidRPr="00341E58" w:rsidRDefault="00BC263F" w:rsidP="00B12347">
      <w:pPr>
        <w:ind w:left="720"/>
        <w:rPr>
          <w:lang w:val="pt-BR"/>
        </w:rPr>
      </w:pPr>
      <w:r>
        <w:rPr>
          <w:lang w:val="pt-BR"/>
        </w:rPr>
        <w:t>Deve garantir que os dados dos usuários cadastrados não possam ser acessados por indivíduos não autorizados</w:t>
      </w:r>
    </w:p>
    <w:p w:rsidR="00B12347" w:rsidRDefault="00B12347" w:rsidP="00B12347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77"/>
        <w:gridCol w:w="1542"/>
        <w:gridCol w:w="2268"/>
        <w:gridCol w:w="3372"/>
      </w:tblGrid>
      <w:tr w:rsidR="008B5268" w:rsidRPr="008B5268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BC263F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BC263F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BC263F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B12347" w:rsidRDefault="00B12347" w:rsidP="00B12347">
      <w:pPr>
        <w:ind w:left="720"/>
        <w:rPr>
          <w:lang w:val="pt-BR"/>
        </w:rPr>
      </w:pPr>
    </w:p>
    <w:p w:rsidR="00B12347" w:rsidRDefault="00B12347" w:rsidP="00B12347">
      <w:pPr>
        <w:pStyle w:val="Ttulo2"/>
        <w:rPr>
          <w:lang w:val="pt-BR"/>
        </w:rPr>
      </w:pPr>
      <w:bookmarkStart w:id="26" w:name="_Toc338404932"/>
      <w:r>
        <w:rPr>
          <w:lang w:val="pt-BR"/>
        </w:rPr>
        <w:t>Desempenho</w:t>
      </w:r>
      <w:bookmarkEnd w:id="26"/>
    </w:p>
    <w:p w:rsidR="00B12347" w:rsidRPr="00E2793C" w:rsidRDefault="00B12347" w:rsidP="00B12347">
      <w:pPr>
        <w:pStyle w:val="Ttulo3"/>
        <w:rPr>
          <w:lang w:val="pt-BR"/>
        </w:rPr>
      </w:pPr>
      <w:bookmarkStart w:id="27" w:name="_Toc338404933"/>
      <w:r>
        <w:rPr>
          <w:lang w:val="pt-BR"/>
        </w:rPr>
        <w:t xml:space="preserve">RNF002 </w:t>
      </w:r>
      <w:r w:rsidR="007542E0">
        <w:rPr>
          <w:lang w:val="pt-BR"/>
        </w:rPr>
        <w:t>–</w:t>
      </w:r>
      <w:r>
        <w:rPr>
          <w:lang w:val="pt-BR"/>
        </w:rPr>
        <w:t xml:space="preserve"> </w:t>
      </w:r>
      <w:r w:rsidR="007542E0">
        <w:rPr>
          <w:lang w:val="pt-BR"/>
        </w:rPr>
        <w:t>Acesso a base de dados</w:t>
      </w:r>
      <w:bookmarkEnd w:id="27"/>
    </w:p>
    <w:p w:rsidR="00B12347" w:rsidRPr="00341E58" w:rsidRDefault="007542E0" w:rsidP="00B12347">
      <w:pPr>
        <w:ind w:left="720"/>
        <w:rPr>
          <w:lang w:val="pt-BR"/>
        </w:rPr>
      </w:pPr>
      <w:r>
        <w:rPr>
          <w:lang w:val="pt-BR"/>
        </w:rPr>
        <w:t xml:space="preserve">Deverá ser avaliado a melhor </w:t>
      </w: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 xml:space="preserve"> de acesso à base de dados, de forma que não ocorram gargalos. </w:t>
      </w:r>
    </w:p>
    <w:p w:rsidR="00B12347" w:rsidRDefault="00B12347" w:rsidP="00B12347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77"/>
        <w:gridCol w:w="1542"/>
        <w:gridCol w:w="2268"/>
        <w:gridCol w:w="3372"/>
      </w:tblGrid>
      <w:tr w:rsidR="008B5268" w:rsidRPr="008B5268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7542E0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7542E0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7542E0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B12347" w:rsidRDefault="00B12347" w:rsidP="00B12347">
      <w:pPr>
        <w:ind w:left="720"/>
        <w:rPr>
          <w:lang w:val="pt-BR"/>
        </w:rPr>
      </w:pPr>
    </w:p>
    <w:p w:rsidR="00B12347" w:rsidRDefault="00B12347" w:rsidP="00B12347">
      <w:pPr>
        <w:pStyle w:val="Ttulo2"/>
        <w:rPr>
          <w:lang w:val="pt-BR"/>
        </w:rPr>
      </w:pPr>
      <w:bookmarkStart w:id="28" w:name="_Toc338404934"/>
      <w:r>
        <w:rPr>
          <w:lang w:val="pt-BR"/>
        </w:rPr>
        <w:t>Usabilidade</w:t>
      </w:r>
      <w:bookmarkEnd w:id="28"/>
    </w:p>
    <w:p w:rsidR="00B12347" w:rsidRPr="00E2793C" w:rsidRDefault="00B12347" w:rsidP="00B12347">
      <w:pPr>
        <w:pStyle w:val="Ttulo3"/>
        <w:rPr>
          <w:lang w:val="pt-BR"/>
        </w:rPr>
      </w:pPr>
      <w:bookmarkStart w:id="29" w:name="_Toc338404935"/>
      <w:r>
        <w:rPr>
          <w:lang w:val="pt-BR"/>
        </w:rPr>
        <w:t xml:space="preserve">RNF003 </w:t>
      </w:r>
      <w:r w:rsidR="0019209D">
        <w:rPr>
          <w:lang w:val="pt-BR"/>
        </w:rPr>
        <w:t>–</w:t>
      </w:r>
      <w:r>
        <w:rPr>
          <w:lang w:val="pt-BR"/>
        </w:rPr>
        <w:t xml:space="preserve"> </w:t>
      </w:r>
      <w:r w:rsidR="0019209D">
        <w:rPr>
          <w:lang w:val="pt-BR"/>
        </w:rPr>
        <w:t>Interfaces Simplificadas</w:t>
      </w:r>
      <w:bookmarkEnd w:id="29"/>
    </w:p>
    <w:p w:rsidR="00B12347" w:rsidRPr="00341E58" w:rsidRDefault="0019209D" w:rsidP="00B12347">
      <w:pPr>
        <w:ind w:left="720"/>
        <w:rPr>
          <w:lang w:val="pt-BR"/>
        </w:rPr>
      </w:pPr>
      <w:r>
        <w:rPr>
          <w:lang w:val="pt-BR"/>
        </w:rPr>
        <w:t xml:space="preserve">O sistema será apresentado com interface de conteúdo relevante, navegação fácil e intuitiva com mensagens e instruções claras. </w:t>
      </w:r>
    </w:p>
    <w:p w:rsidR="00B12347" w:rsidRDefault="00B12347" w:rsidP="00B12347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77"/>
        <w:gridCol w:w="1542"/>
        <w:gridCol w:w="2268"/>
        <w:gridCol w:w="3372"/>
      </w:tblGrid>
      <w:tr w:rsidR="008B5268" w:rsidRPr="0019209D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A02F38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A02F38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A02F38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B12347" w:rsidRDefault="00B12347" w:rsidP="00B12347">
      <w:pPr>
        <w:ind w:left="720"/>
        <w:rPr>
          <w:lang w:val="pt-BR"/>
        </w:rPr>
      </w:pPr>
    </w:p>
    <w:p w:rsidR="00B12347" w:rsidRDefault="00B12347" w:rsidP="00B12347">
      <w:pPr>
        <w:pStyle w:val="Ttulo2"/>
        <w:rPr>
          <w:lang w:val="pt-BR"/>
        </w:rPr>
      </w:pPr>
      <w:bookmarkStart w:id="30" w:name="_Toc338404936"/>
      <w:r>
        <w:rPr>
          <w:lang w:val="pt-BR"/>
        </w:rPr>
        <w:t>Confiabilidade</w:t>
      </w:r>
      <w:bookmarkEnd w:id="30"/>
    </w:p>
    <w:p w:rsidR="00B12347" w:rsidRPr="00E2793C" w:rsidRDefault="00B12347" w:rsidP="00B12347">
      <w:pPr>
        <w:pStyle w:val="Ttulo3"/>
        <w:rPr>
          <w:lang w:val="pt-BR"/>
        </w:rPr>
      </w:pPr>
      <w:bookmarkStart w:id="31" w:name="_Toc338404937"/>
      <w:r>
        <w:rPr>
          <w:lang w:val="pt-BR"/>
        </w:rPr>
        <w:t xml:space="preserve">RNF004 </w:t>
      </w:r>
      <w:r w:rsidR="008D6AF4">
        <w:rPr>
          <w:lang w:val="pt-BR"/>
        </w:rPr>
        <w:t>–</w:t>
      </w:r>
      <w:r>
        <w:rPr>
          <w:lang w:val="pt-BR"/>
        </w:rPr>
        <w:t xml:space="preserve"> </w:t>
      </w:r>
      <w:r w:rsidR="008D6AF4">
        <w:rPr>
          <w:lang w:val="pt-BR"/>
        </w:rPr>
        <w:t>Recuperação de Erro</w:t>
      </w:r>
      <w:bookmarkEnd w:id="31"/>
    </w:p>
    <w:p w:rsidR="00B12347" w:rsidRPr="00341E58" w:rsidRDefault="008D6AF4" w:rsidP="008D6AF4">
      <w:pPr>
        <w:ind w:firstLine="720"/>
        <w:rPr>
          <w:lang w:val="pt-BR"/>
        </w:rPr>
      </w:pPr>
      <w:r>
        <w:rPr>
          <w:lang w:val="pt-BR"/>
        </w:rPr>
        <w:t xml:space="preserve">O sistema deve continuar funcionando corretamente mesmo em casos de queda de conexão </w:t>
      </w:r>
    </w:p>
    <w:p w:rsidR="00B12347" w:rsidRDefault="00B12347" w:rsidP="00B12347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77"/>
        <w:gridCol w:w="1542"/>
        <w:gridCol w:w="2268"/>
        <w:gridCol w:w="3372"/>
      </w:tblGrid>
      <w:tr w:rsidR="008B5268" w:rsidRPr="008B5268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A22010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A22010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lang w:val="pt-BR"/>
              </w:rPr>
            </w:pPr>
            <w:r w:rsidRPr="00A22010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B12347" w:rsidRDefault="00B12347" w:rsidP="00B12347">
      <w:pPr>
        <w:ind w:left="720"/>
        <w:rPr>
          <w:lang w:val="pt-BR"/>
        </w:rPr>
      </w:pPr>
    </w:p>
    <w:p w:rsidR="00B12347" w:rsidRDefault="00B12347" w:rsidP="00B12347">
      <w:pPr>
        <w:pStyle w:val="Ttulo2"/>
        <w:rPr>
          <w:lang w:val="pt-BR"/>
        </w:rPr>
      </w:pPr>
      <w:bookmarkStart w:id="32" w:name="_Toc338404938"/>
      <w:r>
        <w:rPr>
          <w:lang w:val="pt-BR"/>
        </w:rPr>
        <w:lastRenderedPageBreak/>
        <w:t>Hardware e Software</w:t>
      </w:r>
      <w:bookmarkEnd w:id="32"/>
    </w:p>
    <w:p w:rsidR="00B12347" w:rsidRPr="00E2793C" w:rsidRDefault="00B12347" w:rsidP="00B12347">
      <w:pPr>
        <w:pStyle w:val="Ttulo3"/>
        <w:rPr>
          <w:lang w:val="pt-BR"/>
        </w:rPr>
      </w:pPr>
      <w:bookmarkStart w:id="33" w:name="_Toc338404939"/>
      <w:r>
        <w:rPr>
          <w:lang w:val="pt-BR"/>
        </w:rPr>
        <w:t xml:space="preserve">RNF005 - </w:t>
      </w:r>
      <w:r w:rsidR="00A22010">
        <w:rPr>
          <w:lang w:val="pt-BR"/>
        </w:rPr>
        <w:t>Hardware</w:t>
      </w:r>
      <w:bookmarkEnd w:id="33"/>
    </w:p>
    <w:p w:rsidR="00B12347" w:rsidRPr="00341E58" w:rsidRDefault="00380282" w:rsidP="00B12347">
      <w:pPr>
        <w:ind w:left="720"/>
        <w:rPr>
          <w:lang w:val="pt-BR"/>
        </w:rPr>
      </w:pPr>
      <w:r>
        <w:rPr>
          <w:lang w:val="pt-BR"/>
        </w:rPr>
        <w:t>Um servidor localizado na empresa</w:t>
      </w:r>
    </w:p>
    <w:p w:rsidR="00B12347" w:rsidRDefault="00B12347" w:rsidP="00B12347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77"/>
        <w:gridCol w:w="1542"/>
        <w:gridCol w:w="2268"/>
        <w:gridCol w:w="3372"/>
      </w:tblGrid>
      <w:tr w:rsidR="008B5268" w:rsidRPr="008B5268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DB101B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B101B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B101B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B12347" w:rsidRDefault="00B12347" w:rsidP="00B12347">
      <w:pPr>
        <w:ind w:left="720"/>
        <w:rPr>
          <w:lang w:val="pt-BR"/>
        </w:rPr>
      </w:pPr>
    </w:p>
    <w:p w:rsidR="00A22010" w:rsidRPr="00E2793C" w:rsidRDefault="00A22010" w:rsidP="00A22010">
      <w:pPr>
        <w:pStyle w:val="Ttulo3"/>
        <w:rPr>
          <w:lang w:val="pt-BR"/>
        </w:rPr>
      </w:pPr>
      <w:bookmarkStart w:id="34" w:name="_Toc338404940"/>
      <w:r>
        <w:rPr>
          <w:lang w:val="pt-BR"/>
        </w:rPr>
        <w:t>RNF005 - Software</w:t>
      </w:r>
      <w:bookmarkEnd w:id="34"/>
    </w:p>
    <w:p w:rsidR="00A22010" w:rsidRPr="00341E58" w:rsidRDefault="00DB101B" w:rsidP="00A22010">
      <w:pPr>
        <w:ind w:left="720"/>
        <w:rPr>
          <w:lang w:val="pt-BR"/>
        </w:rPr>
      </w:pPr>
      <w:r>
        <w:rPr>
          <w:lang w:val="pt-BR"/>
        </w:rPr>
        <w:t xml:space="preserve">Como o sistema será desenvolvido em JAVA, JSP e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>, serão necessárias as devidas licenças de ambientes de desenvolvimento.</w:t>
      </w:r>
      <w:r w:rsidR="00A22010">
        <w:rPr>
          <w:lang w:val="pt-BR"/>
        </w:rPr>
        <w:t xml:space="preserve"> </w:t>
      </w:r>
    </w:p>
    <w:p w:rsidR="00A22010" w:rsidRDefault="00A22010" w:rsidP="00A22010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77"/>
        <w:gridCol w:w="1542"/>
        <w:gridCol w:w="2268"/>
        <w:gridCol w:w="3372"/>
      </w:tblGrid>
      <w:tr w:rsidR="00A22010" w:rsidRPr="00DB101B" w:rsidTr="00DB101B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A22010" w:rsidRPr="008B5268" w:rsidRDefault="00A22010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A22010" w:rsidRPr="008B5268" w:rsidRDefault="00A22010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A22010" w:rsidRPr="008B5268" w:rsidRDefault="00A22010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A22010" w:rsidRPr="008B5268" w:rsidRDefault="00A22010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A22010" w:rsidRPr="008B5268" w:rsidTr="00DB101B">
        <w:tc>
          <w:tcPr>
            <w:tcW w:w="1577" w:type="dxa"/>
            <w:shd w:val="clear" w:color="auto" w:fill="EDEDED"/>
          </w:tcPr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DB101B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B101B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B101B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A22010" w:rsidRPr="008B5268" w:rsidRDefault="00A22010" w:rsidP="00DB101B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A22010" w:rsidRPr="008B5268" w:rsidRDefault="00A22010" w:rsidP="00DB101B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A22010" w:rsidRPr="008B5268" w:rsidRDefault="00A22010" w:rsidP="00DB101B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A22010" w:rsidRPr="008B5268" w:rsidRDefault="00A22010" w:rsidP="00DB101B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A22010" w:rsidRPr="008B5268" w:rsidRDefault="00A22010" w:rsidP="00DB101B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A22010" w:rsidRDefault="00A22010" w:rsidP="00A22010">
      <w:pPr>
        <w:ind w:left="720"/>
        <w:rPr>
          <w:lang w:val="pt-BR"/>
        </w:rPr>
      </w:pPr>
    </w:p>
    <w:p w:rsidR="00A22010" w:rsidRDefault="00A22010" w:rsidP="00B12347">
      <w:pPr>
        <w:ind w:left="720"/>
        <w:rPr>
          <w:lang w:val="pt-BR"/>
        </w:rPr>
      </w:pPr>
    </w:p>
    <w:p w:rsidR="00B12347" w:rsidRDefault="00B12347" w:rsidP="00B12347">
      <w:pPr>
        <w:pStyle w:val="Ttulo2"/>
        <w:rPr>
          <w:lang w:val="pt-BR"/>
        </w:rPr>
      </w:pPr>
      <w:bookmarkStart w:id="35" w:name="_Toc338404941"/>
      <w:r>
        <w:rPr>
          <w:lang w:val="pt-BR"/>
        </w:rPr>
        <w:t>Normas e Padrões</w:t>
      </w:r>
      <w:bookmarkEnd w:id="35"/>
    </w:p>
    <w:p w:rsidR="00B12347" w:rsidRPr="00E2793C" w:rsidRDefault="00B12347" w:rsidP="00B12347">
      <w:pPr>
        <w:pStyle w:val="Ttulo3"/>
        <w:rPr>
          <w:lang w:val="pt-BR"/>
        </w:rPr>
      </w:pPr>
      <w:bookmarkStart w:id="36" w:name="_Toc338404942"/>
      <w:r>
        <w:rPr>
          <w:lang w:val="pt-BR"/>
        </w:rPr>
        <w:t xml:space="preserve">RNF006 </w:t>
      </w:r>
      <w:r w:rsidR="00DB101B">
        <w:rPr>
          <w:lang w:val="pt-BR"/>
        </w:rPr>
        <w:t>–</w:t>
      </w:r>
      <w:r>
        <w:rPr>
          <w:lang w:val="pt-BR"/>
        </w:rPr>
        <w:t xml:space="preserve"> </w:t>
      </w:r>
      <w:r w:rsidR="001D4627">
        <w:rPr>
          <w:lang w:val="pt-BR"/>
        </w:rPr>
        <w:t>Aplicar Padrões e Normas</w:t>
      </w:r>
      <w:bookmarkEnd w:id="36"/>
    </w:p>
    <w:p w:rsidR="00B12347" w:rsidRPr="00341E58" w:rsidRDefault="00482ECC" w:rsidP="00B12347">
      <w:pPr>
        <w:ind w:left="720"/>
        <w:rPr>
          <w:lang w:val="pt-BR"/>
        </w:rPr>
      </w:pPr>
      <w:r>
        <w:rPr>
          <w:lang w:val="pt-BR"/>
        </w:rPr>
        <w:t>Temos o objetivo de implantar qualidade no processo de desenvolvimento de software, através de uma metodologia única que está sendo implantada na empresa. E esta deverá ser seguida no decorrer do desenvolvimento.</w:t>
      </w:r>
      <w:r w:rsidR="00DB101B">
        <w:rPr>
          <w:lang w:val="pt-BR"/>
        </w:rPr>
        <w:t xml:space="preserve"> </w:t>
      </w:r>
    </w:p>
    <w:p w:rsidR="00B12347" w:rsidRDefault="00B12347" w:rsidP="00B12347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577"/>
        <w:gridCol w:w="1542"/>
        <w:gridCol w:w="2268"/>
        <w:gridCol w:w="3372"/>
      </w:tblGrid>
      <w:tr w:rsidR="008B5268" w:rsidRPr="00482ECC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482EC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482EC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482EC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B12347" w:rsidRDefault="00B12347" w:rsidP="00B12347">
      <w:pPr>
        <w:ind w:left="720"/>
        <w:rPr>
          <w:lang w:val="pt-BR"/>
        </w:rPr>
      </w:pPr>
    </w:p>
    <w:p w:rsidR="00B12347" w:rsidRPr="00B12347" w:rsidRDefault="00B12347" w:rsidP="00B12347">
      <w:pPr>
        <w:rPr>
          <w:lang w:val="pt-BR"/>
        </w:rPr>
      </w:pPr>
    </w:p>
    <w:p w:rsidR="00B12347" w:rsidRDefault="00B12347" w:rsidP="00B12347">
      <w:pPr>
        <w:pStyle w:val="Ttulo1"/>
        <w:rPr>
          <w:lang w:val="pt-BR"/>
        </w:rPr>
      </w:pPr>
      <w:bookmarkStart w:id="37" w:name="_Toc338404943"/>
      <w:r>
        <w:rPr>
          <w:lang w:val="pt-BR"/>
        </w:rPr>
        <w:lastRenderedPageBreak/>
        <w:t>Matriz de Rastreabilidade</w:t>
      </w:r>
      <w:bookmarkEnd w:id="37"/>
    </w:p>
    <w:p w:rsidR="00B12347" w:rsidRDefault="00B12347" w:rsidP="00B12347">
      <w:pPr>
        <w:rPr>
          <w:lang w:val="pt-BR"/>
        </w:rPr>
      </w:pPr>
    </w:p>
    <w:p w:rsidR="00B12347" w:rsidRPr="00B12347" w:rsidRDefault="00B12347" w:rsidP="00B12347">
      <w:pPr>
        <w:rPr>
          <w:lang w:val="pt-BR"/>
        </w:rPr>
      </w:pPr>
    </w:p>
    <w:p w:rsidR="00B12347" w:rsidRDefault="00B12347" w:rsidP="00B12347">
      <w:pPr>
        <w:pStyle w:val="Legenda"/>
        <w:keepNext/>
        <w:jc w:val="center"/>
      </w:pPr>
      <w:proofErr w:type="spellStart"/>
      <w:r>
        <w:t>Tabela</w:t>
      </w:r>
      <w:proofErr w:type="spellEnd"/>
      <w:r>
        <w:t xml:space="preserve"> </w:t>
      </w:r>
      <w:fldSimple w:instr=" SEQ Tabela \* ARABIC ">
        <w:r w:rsidR="00F8645C">
          <w:rPr>
            <w:noProof/>
          </w:rPr>
          <w:t>1</w:t>
        </w:r>
      </w:fldSimple>
      <w:r>
        <w:t xml:space="preserve"> </w:t>
      </w:r>
      <w:r w:rsidRPr="00C72437">
        <w:t xml:space="preserve">- </w:t>
      </w:r>
      <w:proofErr w:type="spellStart"/>
      <w:r w:rsidRPr="00C72437">
        <w:t>Matriz</w:t>
      </w:r>
      <w:proofErr w:type="spellEnd"/>
      <w:r w:rsidRPr="00C72437">
        <w:t xml:space="preserve"> de </w:t>
      </w:r>
      <w:proofErr w:type="spellStart"/>
      <w:r w:rsidRPr="00C72437">
        <w:t>Rastreabilidade</w:t>
      </w:r>
      <w:proofErr w:type="spellEnd"/>
      <w:r w:rsidRPr="00C72437">
        <w:t xml:space="preserve"> I</w:t>
      </w:r>
    </w:p>
    <w:tbl>
      <w:tblPr>
        <w:tblW w:w="0" w:type="auto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892"/>
        <w:gridCol w:w="776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  <w:gridCol w:w="741"/>
      </w:tblGrid>
      <w:tr w:rsidR="00D064EC" w:rsidRPr="00735387" w:rsidTr="00D064EC">
        <w:trPr>
          <w:trHeight w:val="250"/>
          <w:jc w:val="center"/>
        </w:trPr>
        <w:tc>
          <w:tcPr>
            <w:tcW w:w="89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064EC" w:rsidRPr="00735387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</w:p>
        </w:tc>
        <w:tc>
          <w:tcPr>
            <w:tcW w:w="776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064EC" w:rsidRPr="00735387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RF0</w:t>
            </w: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0</w:t>
            </w: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1</w:t>
            </w:r>
          </w:p>
        </w:tc>
        <w:tc>
          <w:tcPr>
            <w:tcW w:w="741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064EC" w:rsidRPr="00735387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RF</w:t>
            </w: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0</w:t>
            </w: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02</w:t>
            </w:r>
          </w:p>
        </w:tc>
        <w:tc>
          <w:tcPr>
            <w:tcW w:w="741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064EC" w:rsidRPr="00735387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RF</w:t>
            </w: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0</w:t>
            </w: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03</w:t>
            </w:r>
          </w:p>
        </w:tc>
        <w:tc>
          <w:tcPr>
            <w:tcW w:w="741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064EC" w:rsidRPr="00735387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RF</w:t>
            </w: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0</w:t>
            </w: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04</w:t>
            </w:r>
          </w:p>
        </w:tc>
        <w:tc>
          <w:tcPr>
            <w:tcW w:w="741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064EC" w:rsidRPr="00735387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RF</w:t>
            </w: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0</w:t>
            </w: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05</w:t>
            </w:r>
          </w:p>
        </w:tc>
        <w:tc>
          <w:tcPr>
            <w:tcW w:w="741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064EC" w:rsidRPr="00735387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RF</w:t>
            </w: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0</w:t>
            </w: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06</w:t>
            </w:r>
          </w:p>
        </w:tc>
        <w:tc>
          <w:tcPr>
            <w:tcW w:w="741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064EC" w:rsidRPr="00735387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RF</w:t>
            </w: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0</w:t>
            </w: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07</w:t>
            </w:r>
          </w:p>
        </w:tc>
        <w:tc>
          <w:tcPr>
            <w:tcW w:w="741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064EC" w:rsidRPr="00735387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RF</w:t>
            </w: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0</w:t>
            </w: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08</w:t>
            </w:r>
          </w:p>
        </w:tc>
        <w:tc>
          <w:tcPr>
            <w:tcW w:w="741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064EC" w:rsidRPr="00735387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RF</w:t>
            </w: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0</w:t>
            </w: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09</w:t>
            </w:r>
          </w:p>
        </w:tc>
        <w:tc>
          <w:tcPr>
            <w:tcW w:w="741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064EC" w:rsidRPr="00735387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RF</w:t>
            </w: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0</w:t>
            </w: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10</w:t>
            </w:r>
          </w:p>
        </w:tc>
        <w:tc>
          <w:tcPr>
            <w:tcW w:w="741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064EC" w:rsidRPr="00735387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RF</w:t>
            </w: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0</w:t>
            </w: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11</w:t>
            </w:r>
          </w:p>
        </w:tc>
      </w:tr>
      <w:tr w:rsidR="00D064EC" w:rsidRPr="00735387" w:rsidTr="00D064EC">
        <w:trPr>
          <w:trHeight w:val="233"/>
          <w:jc w:val="center"/>
        </w:trPr>
        <w:tc>
          <w:tcPr>
            <w:tcW w:w="892" w:type="dxa"/>
            <w:tcBorders>
              <w:top w:val="single" w:sz="4" w:space="0" w:color="FFFFFF"/>
              <w:left w:val="single" w:sz="4" w:space="0" w:color="FFFFFF"/>
            </w:tcBorders>
            <w:shd w:val="clear" w:color="auto" w:fill="A5A5A5"/>
          </w:tcPr>
          <w:p w:rsidR="00D064EC" w:rsidRPr="00735387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RF0</w:t>
            </w: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0</w:t>
            </w:r>
            <w:r w:rsidRPr="00735387">
              <w:rPr>
                <w:b/>
                <w:bCs/>
                <w:color w:val="FFFFFF"/>
                <w:sz w:val="16"/>
                <w:szCs w:val="16"/>
                <w:lang w:val="pt-BR"/>
              </w:rPr>
              <w:t>1</w:t>
            </w:r>
          </w:p>
        </w:tc>
        <w:tc>
          <w:tcPr>
            <w:tcW w:w="776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</w:tr>
      <w:tr w:rsidR="00D064EC" w:rsidRPr="00735387" w:rsidTr="00D064EC">
        <w:trPr>
          <w:trHeight w:val="233"/>
          <w:jc w:val="center"/>
        </w:trPr>
        <w:tc>
          <w:tcPr>
            <w:tcW w:w="892" w:type="dxa"/>
            <w:tcBorders>
              <w:left w:val="single" w:sz="4" w:space="0" w:color="FFFFFF"/>
            </w:tcBorders>
            <w:shd w:val="clear" w:color="auto" w:fill="A5A5A5"/>
          </w:tcPr>
          <w:p w:rsidR="00D064EC" w:rsidRPr="00735387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RF002</w:t>
            </w:r>
          </w:p>
        </w:tc>
        <w:tc>
          <w:tcPr>
            <w:tcW w:w="776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1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</w:tr>
      <w:tr w:rsidR="00D064EC" w:rsidRPr="00735387" w:rsidTr="00D064EC">
        <w:trPr>
          <w:trHeight w:val="250"/>
          <w:jc w:val="center"/>
        </w:trPr>
        <w:tc>
          <w:tcPr>
            <w:tcW w:w="892" w:type="dxa"/>
            <w:tcBorders>
              <w:left w:val="single" w:sz="4" w:space="0" w:color="FFFFFF"/>
            </w:tcBorders>
            <w:shd w:val="clear" w:color="auto" w:fill="A5A5A5"/>
          </w:tcPr>
          <w:p w:rsidR="00D064EC" w:rsidRPr="00735387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RF003</w:t>
            </w:r>
          </w:p>
        </w:tc>
        <w:tc>
          <w:tcPr>
            <w:tcW w:w="776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</w:tr>
      <w:tr w:rsidR="00D064EC" w:rsidRPr="00735387" w:rsidTr="00D064EC">
        <w:trPr>
          <w:trHeight w:val="233"/>
          <w:jc w:val="center"/>
        </w:trPr>
        <w:tc>
          <w:tcPr>
            <w:tcW w:w="892" w:type="dxa"/>
            <w:tcBorders>
              <w:left w:val="single" w:sz="4" w:space="0" w:color="FFFFFF"/>
            </w:tcBorders>
            <w:shd w:val="clear" w:color="auto" w:fill="A5A5A5"/>
          </w:tcPr>
          <w:p w:rsidR="00D064EC" w:rsidRPr="00735387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RF004</w:t>
            </w:r>
          </w:p>
        </w:tc>
        <w:tc>
          <w:tcPr>
            <w:tcW w:w="776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1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EDEDED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</w:tr>
      <w:tr w:rsidR="00D064EC" w:rsidRPr="00735387" w:rsidTr="00D064EC">
        <w:trPr>
          <w:trHeight w:val="250"/>
          <w:jc w:val="center"/>
        </w:trPr>
        <w:tc>
          <w:tcPr>
            <w:tcW w:w="892" w:type="dxa"/>
            <w:tcBorders>
              <w:left w:val="single" w:sz="4" w:space="0" w:color="FFFFFF"/>
            </w:tcBorders>
            <w:shd w:val="clear" w:color="auto" w:fill="A5A5A5"/>
          </w:tcPr>
          <w:p w:rsidR="00D064EC" w:rsidRPr="00735387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RF005</w:t>
            </w:r>
          </w:p>
        </w:tc>
        <w:tc>
          <w:tcPr>
            <w:tcW w:w="776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</w:tr>
      <w:tr w:rsidR="00D064EC" w:rsidRPr="00735387" w:rsidTr="00D064EC">
        <w:trPr>
          <w:trHeight w:val="233"/>
          <w:jc w:val="center"/>
        </w:trPr>
        <w:tc>
          <w:tcPr>
            <w:tcW w:w="892" w:type="dxa"/>
            <w:tcBorders>
              <w:left w:val="single" w:sz="4" w:space="0" w:color="FFFFFF"/>
            </w:tcBorders>
            <w:shd w:val="clear" w:color="auto" w:fill="A5A5A5"/>
          </w:tcPr>
          <w:p w:rsidR="00D064EC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RF006</w:t>
            </w:r>
          </w:p>
        </w:tc>
        <w:tc>
          <w:tcPr>
            <w:tcW w:w="776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1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</w:tr>
      <w:tr w:rsidR="00D064EC" w:rsidRPr="00735387" w:rsidTr="00D064EC">
        <w:trPr>
          <w:trHeight w:val="233"/>
          <w:jc w:val="center"/>
        </w:trPr>
        <w:tc>
          <w:tcPr>
            <w:tcW w:w="892" w:type="dxa"/>
            <w:tcBorders>
              <w:left w:val="single" w:sz="4" w:space="0" w:color="FFFFFF"/>
            </w:tcBorders>
            <w:shd w:val="clear" w:color="auto" w:fill="A5A5A5"/>
          </w:tcPr>
          <w:p w:rsidR="00D064EC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RF007</w:t>
            </w:r>
          </w:p>
        </w:tc>
        <w:tc>
          <w:tcPr>
            <w:tcW w:w="776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</w:tr>
      <w:tr w:rsidR="00D064EC" w:rsidRPr="00735387" w:rsidTr="00D064EC">
        <w:trPr>
          <w:trHeight w:val="250"/>
          <w:jc w:val="center"/>
        </w:trPr>
        <w:tc>
          <w:tcPr>
            <w:tcW w:w="892" w:type="dxa"/>
            <w:tcBorders>
              <w:left w:val="single" w:sz="4" w:space="0" w:color="FFFFFF"/>
            </w:tcBorders>
            <w:shd w:val="clear" w:color="auto" w:fill="A5A5A5"/>
          </w:tcPr>
          <w:p w:rsidR="00D064EC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RF008</w:t>
            </w:r>
          </w:p>
        </w:tc>
        <w:tc>
          <w:tcPr>
            <w:tcW w:w="776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</w:tr>
      <w:tr w:rsidR="00D064EC" w:rsidRPr="00735387" w:rsidTr="00D064EC">
        <w:trPr>
          <w:trHeight w:val="233"/>
          <w:jc w:val="center"/>
        </w:trPr>
        <w:tc>
          <w:tcPr>
            <w:tcW w:w="892" w:type="dxa"/>
            <w:tcBorders>
              <w:left w:val="single" w:sz="4" w:space="0" w:color="FFFFFF"/>
            </w:tcBorders>
            <w:shd w:val="clear" w:color="auto" w:fill="A5A5A5"/>
          </w:tcPr>
          <w:p w:rsidR="00D064EC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RF009</w:t>
            </w:r>
          </w:p>
        </w:tc>
        <w:tc>
          <w:tcPr>
            <w:tcW w:w="776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1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1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</w:tr>
      <w:tr w:rsidR="00D064EC" w:rsidRPr="00735387" w:rsidTr="00D064EC">
        <w:trPr>
          <w:trHeight w:val="250"/>
          <w:jc w:val="center"/>
        </w:trPr>
        <w:tc>
          <w:tcPr>
            <w:tcW w:w="892" w:type="dxa"/>
            <w:tcBorders>
              <w:left w:val="single" w:sz="4" w:space="0" w:color="FFFFFF"/>
            </w:tcBorders>
            <w:shd w:val="clear" w:color="auto" w:fill="A5A5A5"/>
          </w:tcPr>
          <w:p w:rsidR="00D064EC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RF010</w:t>
            </w:r>
          </w:p>
        </w:tc>
        <w:tc>
          <w:tcPr>
            <w:tcW w:w="776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</w:tr>
      <w:tr w:rsidR="00D064EC" w:rsidRPr="00735387" w:rsidTr="00D064EC">
        <w:trPr>
          <w:trHeight w:val="233"/>
          <w:jc w:val="center"/>
        </w:trPr>
        <w:tc>
          <w:tcPr>
            <w:tcW w:w="89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064EC" w:rsidRDefault="00D064EC" w:rsidP="00D064EC">
            <w:pPr>
              <w:jc w:val="center"/>
              <w:rPr>
                <w:b/>
                <w:bCs/>
                <w:color w:val="FFFFFF"/>
                <w:sz w:val="16"/>
                <w:szCs w:val="16"/>
                <w:lang w:val="pt-BR"/>
              </w:rPr>
            </w:pPr>
            <w:r>
              <w:rPr>
                <w:b/>
                <w:bCs/>
                <w:color w:val="FFFFFF"/>
                <w:sz w:val="16"/>
                <w:szCs w:val="16"/>
                <w:lang w:val="pt-BR"/>
              </w:rPr>
              <w:t>RF011</w:t>
            </w:r>
          </w:p>
        </w:tc>
        <w:tc>
          <w:tcPr>
            <w:tcW w:w="776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  <w:tc>
          <w:tcPr>
            <w:tcW w:w="741" w:type="dxa"/>
            <w:shd w:val="clear" w:color="auto" w:fill="DBDBDB"/>
          </w:tcPr>
          <w:p w:rsidR="00D064EC" w:rsidRPr="00735387" w:rsidRDefault="00D064EC" w:rsidP="00D064EC">
            <w:pPr>
              <w:jc w:val="center"/>
              <w:rPr>
                <w:sz w:val="16"/>
                <w:szCs w:val="16"/>
                <w:lang w:val="pt-BR"/>
              </w:rPr>
            </w:pPr>
            <w:proofErr w:type="gramStart"/>
            <w:r>
              <w:rPr>
                <w:sz w:val="16"/>
                <w:szCs w:val="16"/>
                <w:lang w:val="pt-BR"/>
              </w:rPr>
              <w:t>0</w:t>
            </w:r>
            <w:proofErr w:type="gramEnd"/>
          </w:p>
        </w:tc>
      </w:tr>
    </w:tbl>
    <w:p w:rsidR="000421B4" w:rsidRPr="00414B4A" w:rsidRDefault="000421B4" w:rsidP="0064381A">
      <w:pPr>
        <w:ind w:left="720"/>
        <w:rPr>
          <w:lang w:val="pt-BR"/>
        </w:rPr>
      </w:pPr>
    </w:p>
    <w:sectPr w:rsidR="000421B4" w:rsidRPr="00414B4A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B6A" w:rsidRDefault="00331B6A">
      <w:pPr>
        <w:spacing w:line="240" w:lineRule="auto"/>
      </w:pPr>
      <w:r>
        <w:separator/>
      </w:r>
    </w:p>
  </w:endnote>
  <w:endnote w:type="continuationSeparator" w:id="0">
    <w:p w:rsidR="00331B6A" w:rsidRDefault="00331B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D57" w:rsidRDefault="00513D5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13D57" w:rsidRDefault="00513D57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18E" w:rsidRDefault="0071418E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18E" w:rsidRDefault="0071418E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13D5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3D57" w:rsidRDefault="00513D5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3D57" w:rsidRDefault="00513D57" w:rsidP="00F8645C">
          <w:pPr>
            <w:jc w:val="center"/>
          </w:pPr>
          <w:r>
            <w:sym w:font="Symbol" w:char="F0D3"/>
          </w:r>
          <w:proofErr w:type="spellStart"/>
          <w:r>
            <w:t>LeafSoftware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667E2">
            <w:rPr>
              <w:noProof/>
            </w:rPr>
            <w:t>2012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13D57" w:rsidRDefault="00513D57" w:rsidP="0064381A">
          <w:pPr>
            <w:jc w:val="right"/>
          </w:pPr>
          <w:r>
            <w:t>P</w:t>
          </w:r>
          <w:proofErr w:type="spellStart"/>
          <w:r>
            <w:rPr>
              <w:lang w:val="pt-BR"/>
            </w:rPr>
            <w:t>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B6792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4B6792"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</w:p>
      </w:tc>
    </w:tr>
  </w:tbl>
  <w:p w:rsidR="00513D57" w:rsidRDefault="00513D57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D57" w:rsidRDefault="00513D5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B6A" w:rsidRDefault="00331B6A">
      <w:pPr>
        <w:spacing w:line="240" w:lineRule="auto"/>
      </w:pPr>
      <w:r>
        <w:separator/>
      </w:r>
    </w:p>
  </w:footnote>
  <w:footnote w:type="continuationSeparator" w:id="0">
    <w:p w:rsidR="00331B6A" w:rsidRDefault="00331B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18E" w:rsidRDefault="0071418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D57" w:rsidRDefault="00513D57" w:rsidP="004E494C">
    <w:pPr>
      <w:pBdr>
        <w:top w:val="single" w:sz="4" w:space="1" w:color="auto"/>
      </w:pBdr>
      <w:rPr>
        <w:sz w:val="24"/>
      </w:rPr>
    </w:pPr>
  </w:p>
  <w:p w:rsidR="00513D57" w:rsidRDefault="00513D5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LeafSoftware</w:t>
    </w:r>
    <w:proofErr w:type="spellEnd"/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end"/>
    </w:r>
  </w:p>
  <w:p w:rsidR="00513D57" w:rsidRDefault="00513D57">
    <w:pPr>
      <w:pBdr>
        <w:bottom w:val="single" w:sz="6" w:space="1" w:color="auto"/>
      </w:pBdr>
      <w:jc w:val="right"/>
      <w:rPr>
        <w:sz w:val="24"/>
      </w:rPr>
    </w:pPr>
  </w:p>
  <w:p w:rsidR="00513D57" w:rsidRDefault="00513D57">
    <w:pPr>
      <w:pStyle w:val="Cabealho"/>
    </w:pPr>
  </w:p>
  <w:p w:rsidR="00513D57" w:rsidRDefault="00513D5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18E" w:rsidRDefault="0071418E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13D57">
      <w:tc>
        <w:tcPr>
          <w:tcW w:w="6379" w:type="dxa"/>
        </w:tcPr>
        <w:p w:rsidR="00513D57" w:rsidRPr="00F8645C" w:rsidRDefault="00513D57" w:rsidP="00341E58">
          <w:pPr>
            <w:rPr>
              <w:lang w:val="pt-BR"/>
            </w:rPr>
          </w:pPr>
          <w:r w:rsidRPr="00F8645C">
            <w:rPr>
              <w:lang w:val="pt-BR"/>
            </w:rPr>
            <w:t>Sistema Móvel de Gerenciamento de Filas</w:t>
          </w:r>
        </w:p>
      </w:tc>
      <w:tc>
        <w:tcPr>
          <w:tcW w:w="3179" w:type="dxa"/>
        </w:tcPr>
        <w:p w:rsidR="00513D57" w:rsidRDefault="00513D57" w:rsidP="00341E58">
          <w:pPr>
            <w:tabs>
              <w:tab w:val="left" w:pos="1135"/>
            </w:tabs>
            <w:spacing w:before="40"/>
            <w:ind w:right="68"/>
          </w:pPr>
          <w:r w:rsidRPr="00F8645C">
            <w:rPr>
              <w:lang w:val="pt-BR"/>
            </w:rPr>
            <w:t xml:space="preserve">  </w:t>
          </w:r>
          <w:proofErr w:type="spellStart"/>
          <w:r>
            <w:t>Versão</w:t>
          </w:r>
          <w:proofErr w:type="spellEnd"/>
          <w:r>
            <w:t>:           &lt;1.0&gt;</w:t>
          </w:r>
        </w:p>
      </w:tc>
    </w:tr>
    <w:tr w:rsidR="00513D57">
      <w:tc>
        <w:tcPr>
          <w:tcW w:w="6379" w:type="dxa"/>
        </w:tcPr>
        <w:p w:rsidR="00513D57" w:rsidRDefault="00513D57" w:rsidP="003B5101">
          <w:proofErr w:type="spellStart"/>
          <w:r>
            <w:t>Documento</w:t>
          </w:r>
          <w:proofErr w:type="spellEnd"/>
          <w:r>
            <w:t xml:space="preserve"> de </w:t>
          </w:r>
          <w:proofErr w:type="spellStart"/>
          <w:r>
            <w:t>Requisitos</w:t>
          </w:r>
          <w:proofErr w:type="spellEnd"/>
        </w:p>
      </w:tc>
      <w:tc>
        <w:tcPr>
          <w:tcW w:w="3179" w:type="dxa"/>
        </w:tcPr>
        <w:p w:rsidR="00513D57" w:rsidRDefault="00513D57" w:rsidP="00341E58">
          <w:r>
            <w:t xml:space="preserve">  Data:  &lt;10/09/12&gt;</w:t>
          </w:r>
        </w:p>
      </w:tc>
    </w:tr>
  </w:tbl>
  <w:p w:rsidR="00513D57" w:rsidRDefault="00513D57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D57" w:rsidRDefault="00513D5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E817549"/>
    <w:multiLevelType w:val="hybridMultilevel"/>
    <w:tmpl w:val="6C18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96B3391"/>
    <w:multiLevelType w:val="hybridMultilevel"/>
    <w:tmpl w:val="F3F6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4CD67F9"/>
    <w:multiLevelType w:val="multilevel"/>
    <w:tmpl w:val="F4805DB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FDA1904"/>
    <w:multiLevelType w:val="multilevel"/>
    <w:tmpl w:val="A8F0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3"/>
  </w:num>
  <w:num w:numId="11">
    <w:abstractNumId w:val="10"/>
  </w:num>
  <w:num w:numId="12">
    <w:abstractNumId w:val="20"/>
  </w:num>
  <w:num w:numId="13">
    <w:abstractNumId w:val="9"/>
  </w:num>
  <w:num w:numId="14">
    <w:abstractNumId w:val="4"/>
  </w:num>
  <w:num w:numId="15">
    <w:abstractNumId w:val="19"/>
  </w:num>
  <w:num w:numId="16">
    <w:abstractNumId w:val="15"/>
  </w:num>
  <w:num w:numId="17">
    <w:abstractNumId w:val="6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8"/>
  </w:num>
  <w:num w:numId="22">
    <w:abstractNumId w:val="0"/>
  </w:num>
  <w:num w:numId="23">
    <w:abstractNumId w:val="23"/>
  </w:num>
  <w:num w:numId="24">
    <w:abstractNumId w:val="5"/>
  </w:num>
  <w:num w:numId="25">
    <w:abstractNumId w:val="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45C"/>
    <w:rsid w:val="000103AF"/>
    <w:rsid w:val="000421B4"/>
    <w:rsid w:val="00135F7C"/>
    <w:rsid w:val="00136EEE"/>
    <w:rsid w:val="001749E4"/>
    <w:rsid w:val="0019209D"/>
    <w:rsid w:val="001A07D4"/>
    <w:rsid w:val="001D4627"/>
    <w:rsid w:val="00233AEA"/>
    <w:rsid w:val="00241DD0"/>
    <w:rsid w:val="002578AC"/>
    <w:rsid w:val="002C4009"/>
    <w:rsid w:val="002E3C91"/>
    <w:rsid w:val="0032280A"/>
    <w:rsid w:val="00331B6A"/>
    <w:rsid w:val="00341E58"/>
    <w:rsid w:val="0037737F"/>
    <w:rsid w:val="00380282"/>
    <w:rsid w:val="003838E5"/>
    <w:rsid w:val="003B5101"/>
    <w:rsid w:val="00414B4A"/>
    <w:rsid w:val="00482ECC"/>
    <w:rsid w:val="004B6792"/>
    <w:rsid w:val="004E494C"/>
    <w:rsid w:val="00513D57"/>
    <w:rsid w:val="0051509B"/>
    <w:rsid w:val="005C07B3"/>
    <w:rsid w:val="005C11E7"/>
    <w:rsid w:val="00613BC2"/>
    <w:rsid w:val="00634434"/>
    <w:rsid w:val="0064381A"/>
    <w:rsid w:val="00686697"/>
    <w:rsid w:val="006922E0"/>
    <w:rsid w:val="006E53A1"/>
    <w:rsid w:val="0071418E"/>
    <w:rsid w:val="00735387"/>
    <w:rsid w:val="007542E0"/>
    <w:rsid w:val="007667E2"/>
    <w:rsid w:val="008B5268"/>
    <w:rsid w:val="008D6AF4"/>
    <w:rsid w:val="00935331"/>
    <w:rsid w:val="009A4055"/>
    <w:rsid w:val="00A02F38"/>
    <w:rsid w:val="00A22010"/>
    <w:rsid w:val="00B04B57"/>
    <w:rsid w:val="00B12347"/>
    <w:rsid w:val="00B82E60"/>
    <w:rsid w:val="00B94D40"/>
    <w:rsid w:val="00B953D1"/>
    <w:rsid w:val="00BC263F"/>
    <w:rsid w:val="00BE5649"/>
    <w:rsid w:val="00C23824"/>
    <w:rsid w:val="00C43E35"/>
    <w:rsid w:val="00C8055C"/>
    <w:rsid w:val="00CE3E5C"/>
    <w:rsid w:val="00D064EC"/>
    <w:rsid w:val="00D74131"/>
    <w:rsid w:val="00DB101B"/>
    <w:rsid w:val="00DB1D6A"/>
    <w:rsid w:val="00DD601D"/>
    <w:rsid w:val="00DF61D9"/>
    <w:rsid w:val="00E2793C"/>
    <w:rsid w:val="00E44151"/>
    <w:rsid w:val="00EA5418"/>
    <w:rsid w:val="00EE4C5C"/>
    <w:rsid w:val="00F612ED"/>
    <w:rsid w:val="00F8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414B4A"/>
    <w:pPr>
      <w:keepNext/>
      <w:pageBreakBefore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414B4A"/>
    <w:pPr>
      <w:pageBreakBefore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2793C"/>
    <w:pPr>
      <w:pageBreakBefore w:val="0"/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1E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41E58"/>
    <w:rPr>
      <w:rFonts w:ascii="Tahoma" w:hAnsi="Tahoma" w:cs="Tahoma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341E5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14B4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pt-BR"/>
    </w:rPr>
  </w:style>
  <w:style w:type="character" w:styleId="Refdecomentrio">
    <w:name w:val="annotation reference"/>
    <w:uiPriority w:val="99"/>
    <w:semiHidden/>
    <w:unhideWhenUsed/>
    <w:rsid w:val="0064381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381A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381A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381A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4381A"/>
    <w:rPr>
      <w:b/>
      <w:bCs/>
    </w:rPr>
  </w:style>
  <w:style w:type="table" w:customStyle="1" w:styleId="GridTable4Accent3">
    <w:name w:val="Grid Table 4 Accent 3"/>
    <w:basedOn w:val="Tabelanormal"/>
    <w:uiPriority w:val="49"/>
    <w:rsid w:val="0064381A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3Accent3">
    <w:name w:val="Grid Table 3 Accent 3"/>
    <w:basedOn w:val="Tabelanormal"/>
    <w:uiPriority w:val="48"/>
    <w:rsid w:val="0064381A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paragraph" w:customStyle="1" w:styleId="infoblue0">
    <w:name w:val="infoblue"/>
    <w:basedOn w:val="Normal"/>
    <w:rsid w:val="0064381A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ple-converted-space">
    <w:name w:val="apple-converted-space"/>
    <w:rsid w:val="00E2793C"/>
  </w:style>
  <w:style w:type="table" w:customStyle="1" w:styleId="GridTable5DarkAccent3">
    <w:name w:val="Grid Table 5 Dark Accent 3"/>
    <w:basedOn w:val="Tabelanormal"/>
    <w:uiPriority w:val="50"/>
    <w:rsid w:val="00B12347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B1234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414B4A"/>
    <w:pPr>
      <w:keepNext/>
      <w:pageBreakBefore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414B4A"/>
    <w:pPr>
      <w:pageBreakBefore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2793C"/>
    <w:pPr>
      <w:pageBreakBefore w:val="0"/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1E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41E58"/>
    <w:rPr>
      <w:rFonts w:ascii="Tahoma" w:hAnsi="Tahoma" w:cs="Tahoma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341E5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14B4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pt-BR"/>
    </w:rPr>
  </w:style>
  <w:style w:type="character" w:styleId="Refdecomentrio">
    <w:name w:val="annotation reference"/>
    <w:uiPriority w:val="99"/>
    <w:semiHidden/>
    <w:unhideWhenUsed/>
    <w:rsid w:val="0064381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381A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381A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381A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4381A"/>
    <w:rPr>
      <w:b/>
      <w:bCs/>
    </w:rPr>
  </w:style>
  <w:style w:type="table" w:customStyle="1" w:styleId="GridTable4Accent3">
    <w:name w:val="Grid Table 4 Accent 3"/>
    <w:basedOn w:val="Tabelanormal"/>
    <w:uiPriority w:val="49"/>
    <w:rsid w:val="0064381A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3Accent3">
    <w:name w:val="Grid Table 3 Accent 3"/>
    <w:basedOn w:val="Tabelanormal"/>
    <w:uiPriority w:val="48"/>
    <w:rsid w:val="0064381A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paragraph" w:customStyle="1" w:styleId="infoblue0">
    <w:name w:val="infoblue"/>
    <w:basedOn w:val="Normal"/>
    <w:rsid w:val="0064381A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ple-converted-space">
    <w:name w:val="apple-converted-space"/>
    <w:rsid w:val="00E2793C"/>
  </w:style>
  <w:style w:type="table" w:customStyle="1" w:styleId="GridTable5DarkAccent3">
    <w:name w:val="Grid Table 5 Dark Accent 3"/>
    <w:basedOn w:val="Tabelanormal"/>
    <w:uiPriority w:val="50"/>
    <w:rsid w:val="00B12347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B123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gner\Google%20Drive\fafica\4%20Periodo\engenharia%20de%20software\Requisit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5A635-4D69-4CC7-AE41-CD6CA2AAC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Requisitos.dotx</Template>
  <TotalTime>281</TotalTime>
  <Pages>12</Pages>
  <Words>1825</Words>
  <Characters>9861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&lt;Company Name&gt;</Company>
  <LinksUpToDate>false</LinksUpToDate>
  <CharactersWithSpaces>11663</CharactersWithSpaces>
  <SharedDoc>false</SharedDoc>
  <HLinks>
    <vt:vector size="78" baseType="variant">
      <vt:variant>
        <vt:i4>2031668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_Toc332618455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_Toc332618454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_Toc332618453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_Toc332618452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_Toc332618451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_Toc332618450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_Toc332618449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_Toc332618448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_Toc332618447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_Toc332618446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_Toc332618445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_Toc332618444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_Toc332618443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>&lt;Project Name&gt;</dc:subject>
  <dc:creator>vagner</dc:creator>
  <cp:keywords>FAFICA</cp:keywords>
  <cp:lastModifiedBy>vagner</cp:lastModifiedBy>
  <cp:revision>32</cp:revision>
  <cp:lastPrinted>2012-08-20T10:23:00Z</cp:lastPrinted>
  <dcterms:created xsi:type="dcterms:W3CDTF">2012-09-10T19:46:00Z</dcterms:created>
  <dcterms:modified xsi:type="dcterms:W3CDTF">2012-10-19T13:13:00Z</dcterms:modified>
</cp:coreProperties>
</file>